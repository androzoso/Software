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DB" w:rsidRPr="00F27DDB" w:rsidRDefault="00F27DDB" w:rsidP="00F27DDB">
      <w:pPr>
        <w:pStyle w:val="Puesto"/>
        <w:jc w:val="right"/>
        <w:rPr>
          <w:lang w:val="es-CO"/>
        </w:rPr>
      </w:pPr>
      <w:r w:rsidRPr="00F27DDB">
        <w:rPr>
          <w:lang w:val="es-CO"/>
        </w:rPr>
        <w:t>Sistema de Información Integrado Módulo Ondas</w:t>
      </w:r>
    </w:p>
    <w:p w:rsidR="00A17CBB" w:rsidRDefault="003536CE">
      <w:pPr>
        <w:pStyle w:val="Puesto"/>
        <w:jc w:val="right"/>
      </w:pPr>
      <w:fldSimple w:instr=" TITLE  \* MERGEFORMAT ">
        <w:r w:rsidR="00212A78">
          <w:t>Measurement Plan</w:t>
        </w:r>
      </w:fldSimple>
    </w:p>
    <w:p w:rsidR="00A17CBB" w:rsidRDefault="00A17CBB">
      <w:pPr>
        <w:pStyle w:val="Puesto"/>
        <w:jc w:val="right"/>
      </w:pPr>
    </w:p>
    <w:p w:rsidR="00A17CBB" w:rsidRDefault="00F27DDB">
      <w:pPr>
        <w:pStyle w:val="Puesto"/>
        <w:jc w:val="right"/>
        <w:rPr>
          <w:sz w:val="28"/>
        </w:rPr>
      </w:pPr>
      <w:r>
        <w:rPr>
          <w:sz w:val="28"/>
        </w:rPr>
        <w:t>Version 1.0</w:t>
      </w:r>
    </w:p>
    <w:p w:rsidR="00A17CBB" w:rsidRDefault="00A17CBB">
      <w:pPr>
        <w:pStyle w:val="Puesto"/>
        <w:rPr>
          <w:sz w:val="28"/>
        </w:rPr>
      </w:pPr>
    </w:p>
    <w:p w:rsidR="00A17CBB" w:rsidRDefault="00A17CBB"/>
    <w:p w:rsidR="00A17CBB" w:rsidRDefault="00A17CBB">
      <w:pPr>
        <w:sectPr w:rsidR="00A17CB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17CBB" w:rsidRDefault="00A17CBB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17CBB">
        <w:tc>
          <w:tcPr>
            <w:tcW w:w="2304" w:type="dxa"/>
          </w:tcPr>
          <w:p w:rsidR="00A17CBB" w:rsidRDefault="00A17C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17CBB" w:rsidRDefault="00A17C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17CBB" w:rsidRDefault="00A17C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17CBB" w:rsidRDefault="00A17C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17CBB">
        <w:tc>
          <w:tcPr>
            <w:tcW w:w="2304" w:type="dxa"/>
          </w:tcPr>
          <w:p w:rsidR="00A17CBB" w:rsidRDefault="00A17CBB">
            <w:pPr>
              <w:pStyle w:val="Tabletext"/>
            </w:pPr>
          </w:p>
        </w:tc>
        <w:tc>
          <w:tcPr>
            <w:tcW w:w="1152" w:type="dxa"/>
          </w:tcPr>
          <w:p w:rsidR="00A17CBB" w:rsidRDefault="00A17CBB">
            <w:pPr>
              <w:pStyle w:val="Tabletext"/>
            </w:pPr>
          </w:p>
        </w:tc>
        <w:tc>
          <w:tcPr>
            <w:tcW w:w="3744" w:type="dxa"/>
          </w:tcPr>
          <w:p w:rsidR="00A17CBB" w:rsidRDefault="00A17CBB">
            <w:pPr>
              <w:pStyle w:val="Tabletext"/>
            </w:pPr>
          </w:p>
        </w:tc>
        <w:tc>
          <w:tcPr>
            <w:tcW w:w="2304" w:type="dxa"/>
          </w:tcPr>
          <w:p w:rsidR="00A17CBB" w:rsidRDefault="00A17CBB">
            <w:pPr>
              <w:pStyle w:val="Tabletext"/>
            </w:pPr>
          </w:p>
        </w:tc>
      </w:tr>
      <w:tr w:rsidR="00A17CBB">
        <w:tc>
          <w:tcPr>
            <w:tcW w:w="2304" w:type="dxa"/>
          </w:tcPr>
          <w:p w:rsidR="00A17CBB" w:rsidRDefault="00A17CBB">
            <w:pPr>
              <w:pStyle w:val="Tabletext"/>
            </w:pPr>
          </w:p>
        </w:tc>
        <w:tc>
          <w:tcPr>
            <w:tcW w:w="1152" w:type="dxa"/>
          </w:tcPr>
          <w:p w:rsidR="00A17CBB" w:rsidRDefault="00A17CBB">
            <w:pPr>
              <w:pStyle w:val="Tabletext"/>
            </w:pPr>
          </w:p>
        </w:tc>
        <w:tc>
          <w:tcPr>
            <w:tcW w:w="3744" w:type="dxa"/>
          </w:tcPr>
          <w:p w:rsidR="00A17CBB" w:rsidRDefault="00A17CBB">
            <w:pPr>
              <w:pStyle w:val="Tabletext"/>
            </w:pPr>
          </w:p>
        </w:tc>
        <w:tc>
          <w:tcPr>
            <w:tcW w:w="2304" w:type="dxa"/>
          </w:tcPr>
          <w:p w:rsidR="00A17CBB" w:rsidRDefault="00A17CBB">
            <w:pPr>
              <w:pStyle w:val="Tabletext"/>
            </w:pPr>
          </w:p>
        </w:tc>
      </w:tr>
      <w:tr w:rsidR="00A17CBB">
        <w:tc>
          <w:tcPr>
            <w:tcW w:w="2304" w:type="dxa"/>
          </w:tcPr>
          <w:p w:rsidR="00A17CBB" w:rsidRDefault="00A17CBB">
            <w:pPr>
              <w:pStyle w:val="Tabletext"/>
            </w:pPr>
          </w:p>
        </w:tc>
        <w:tc>
          <w:tcPr>
            <w:tcW w:w="1152" w:type="dxa"/>
          </w:tcPr>
          <w:p w:rsidR="00A17CBB" w:rsidRDefault="00A17CBB">
            <w:pPr>
              <w:pStyle w:val="Tabletext"/>
            </w:pPr>
          </w:p>
        </w:tc>
        <w:tc>
          <w:tcPr>
            <w:tcW w:w="3744" w:type="dxa"/>
          </w:tcPr>
          <w:p w:rsidR="00A17CBB" w:rsidRDefault="00A17CBB">
            <w:pPr>
              <w:pStyle w:val="Tabletext"/>
            </w:pPr>
          </w:p>
        </w:tc>
        <w:tc>
          <w:tcPr>
            <w:tcW w:w="2304" w:type="dxa"/>
          </w:tcPr>
          <w:p w:rsidR="00A17CBB" w:rsidRDefault="00A17CBB">
            <w:pPr>
              <w:pStyle w:val="Tabletext"/>
            </w:pPr>
          </w:p>
        </w:tc>
      </w:tr>
      <w:tr w:rsidR="00A17CBB">
        <w:tc>
          <w:tcPr>
            <w:tcW w:w="2304" w:type="dxa"/>
          </w:tcPr>
          <w:p w:rsidR="00A17CBB" w:rsidRDefault="00A17CBB">
            <w:pPr>
              <w:pStyle w:val="Tabletext"/>
            </w:pPr>
          </w:p>
        </w:tc>
        <w:tc>
          <w:tcPr>
            <w:tcW w:w="1152" w:type="dxa"/>
          </w:tcPr>
          <w:p w:rsidR="00A17CBB" w:rsidRDefault="00A17CBB">
            <w:pPr>
              <w:pStyle w:val="Tabletext"/>
            </w:pPr>
          </w:p>
        </w:tc>
        <w:tc>
          <w:tcPr>
            <w:tcW w:w="3744" w:type="dxa"/>
          </w:tcPr>
          <w:p w:rsidR="00A17CBB" w:rsidRDefault="00A17CBB">
            <w:pPr>
              <w:pStyle w:val="Tabletext"/>
            </w:pPr>
          </w:p>
        </w:tc>
        <w:tc>
          <w:tcPr>
            <w:tcW w:w="2304" w:type="dxa"/>
          </w:tcPr>
          <w:p w:rsidR="00A17CBB" w:rsidRDefault="00A17CBB">
            <w:pPr>
              <w:pStyle w:val="Tabletext"/>
            </w:pPr>
          </w:p>
        </w:tc>
      </w:tr>
    </w:tbl>
    <w:p w:rsidR="00A17CBB" w:rsidRDefault="00A17CBB"/>
    <w:p w:rsidR="00A17CBB" w:rsidRDefault="00A17CBB">
      <w:pPr>
        <w:pStyle w:val="Puesto"/>
      </w:pPr>
      <w:r>
        <w:br w:type="page"/>
      </w:r>
      <w:r>
        <w:lastRenderedPageBreak/>
        <w:t>Table of Contents</w:t>
      </w:r>
    </w:p>
    <w:p w:rsidR="00A17CBB" w:rsidRDefault="00A17CBB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_Toc492788472 \h </w:instrText>
      </w:r>
      <w:r>
        <w:rPr>
          <w:noProof/>
        </w:rPr>
      </w:r>
      <w:r>
        <w:rPr>
          <w:noProof/>
        </w:rPr>
        <w:fldChar w:fldCharType="separate"/>
      </w:r>
      <w:r w:rsidR="00212A78">
        <w:rPr>
          <w:noProof/>
        </w:rPr>
        <w:t>4</w:t>
      </w:r>
      <w:r>
        <w:rPr>
          <w:noProof/>
        </w:rPr>
        <w:fldChar w:fldCharType="end"/>
      </w:r>
    </w:p>
    <w:p w:rsidR="00A17CBB" w:rsidRDefault="00A17CBB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_Toc492788473 \h </w:instrText>
      </w:r>
      <w:r>
        <w:rPr>
          <w:noProof/>
        </w:rPr>
      </w:r>
      <w:r>
        <w:rPr>
          <w:noProof/>
        </w:rPr>
        <w:fldChar w:fldCharType="separate"/>
      </w:r>
      <w:r w:rsidR="00212A78">
        <w:rPr>
          <w:noProof/>
        </w:rPr>
        <w:t>4</w:t>
      </w:r>
      <w:r>
        <w:rPr>
          <w:noProof/>
        </w:rPr>
        <w:fldChar w:fldCharType="end"/>
      </w:r>
    </w:p>
    <w:p w:rsidR="00A17CBB" w:rsidRDefault="00A17CBB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_Toc492788474 \h </w:instrText>
      </w:r>
      <w:r>
        <w:rPr>
          <w:noProof/>
        </w:rPr>
      </w:r>
      <w:r>
        <w:rPr>
          <w:noProof/>
        </w:rPr>
        <w:fldChar w:fldCharType="separate"/>
      </w:r>
      <w:r w:rsidR="00212A78">
        <w:rPr>
          <w:noProof/>
        </w:rPr>
        <w:t>4</w:t>
      </w:r>
      <w:r>
        <w:rPr>
          <w:noProof/>
        </w:rPr>
        <w:fldChar w:fldCharType="end"/>
      </w:r>
    </w:p>
    <w:p w:rsidR="00A17CBB" w:rsidRDefault="00A17CBB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_Toc492788475 \h </w:instrText>
      </w:r>
      <w:r>
        <w:rPr>
          <w:noProof/>
        </w:rPr>
      </w:r>
      <w:r>
        <w:rPr>
          <w:noProof/>
        </w:rPr>
        <w:fldChar w:fldCharType="separate"/>
      </w:r>
      <w:r w:rsidR="00212A78">
        <w:rPr>
          <w:noProof/>
        </w:rPr>
        <w:t>4</w:t>
      </w:r>
      <w:r>
        <w:rPr>
          <w:noProof/>
        </w:rPr>
        <w:fldChar w:fldCharType="end"/>
      </w:r>
    </w:p>
    <w:p w:rsidR="00A17CBB" w:rsidRDefault="00A17CBB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_Toc492788476 \h </w:instrText>
      </w:r>
      <w:r>
        <w:rPr>
          <w:noProof/>
        </w:rPr>
      </w:r>
      <w:r>
        <w:rPr>
          <w:noProof/>
        </w:rPr>
        <w:fldChar w:fldCharType="separate"/>
      </w:r>
      <w:r w:rsidR="00212A78">
        <w:rPr>
          <w:noProof/>
        </w:rPr>
        <w:t>4</w:t>
      </w:r>
      <w:r>
        <w:rPr>
          <w:noProof/>
        </w:rPr>
        <w:fldChar w:fldCharType="end"/>
      </w:r>
    </w:p>
    <w:p w:rsidR="00A17CBB" w:rsidRDefault="00A17CBB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_Toc492788477 \h </w:instrText>
      </w:r>
      <w:r>
        <w:rPr>
          <w:noProof/>
        </w:rPr>
      </w:r>
      <w:r>
        <w:rPr>
          <w:noProof/>
        </w:rPr>
        <w:fldChar w:fldCharType="separate"/>
      </w:r>
      <w:r w:rsidR="00212A78">
        <w:rPr>
          <w:noProof/>
        </w:rPr>
        <w:t>4</w:t>
      </w:r>
      <w:r>
        <w:rPr>
          <w:noProof/>
        </w:rPr>
        <w:fldChar w:fldCharType="end"/>
      </w:r>
    </w:p>
    <w:p w:rsidR="00A17CBB" w:rsidRDefault="00A17CBB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C40D1B" w:rsidRPr="00C40D1B">
        <w:rPr>
          <w:noProof/>
          <w:szCs w:val="24"/>
        </w:rPr>
        <w:t>Management features and sub-features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_Toc492788478 \h </w:instrText>
      </w:r>
      <w:r>
        <w:rPr>
          <w:noProof/>
        </w:rPr>
      </w:r>
      <w:r>
        <w:rPr>
          <w:noProof/>
        </w:rPr>
        <w:fldChar w:fldCharType="separate"/>
      </w:r>
      <w:r w:rsidR="00212A78">
        <w:rPr>
          <w:noProof/>
        </w:rPr>
        <w:t>4</w:t>
      </w:r>
      <w:r>
        <w:rPr>
          <w:noProof/>
        </w:rPr>
        <w:fldChar w:fldCharType="end"/>
      </w:r>
    </w:p>
    <w:p w:rsidR="00A17CBB" w:rsidRDefault="00A17CBB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_Toc492788479 \h </w:instrText>
      </w:r>
      <w:r>
        <w:rPr>
          <w:noProof/>
        </w:rPr>
      </w:r>
      <w:r>
        <w:rPr>
          <w:noProof/>
        </w:rPr>
        <w:fldChar w:fldCharType="separate"/>
      </w:r>
      <w:r w:rsidR="00212A78">
        <w:rPr>
          <w:noProof/>
        </w:rPr>
        <w:t>4</w:t>
      </w:r>
      <w:r>
        <w:rPr>
          <w:noProof/>
        </w:rPr>
        <w:fldChar w:fldCharType="end"/>
      </w:r>
    </w:p>
    <w:p w:rsidR="00A17CBB" w:rsidRDefault="00A17CBB" w:rsidP="00FA182C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  <w:lang w:val="en-GB"/>
        </w:rPr>
        <w:t>3.1</w:t>
      </w:r>
      <w:r>
        <w:rPr>
          <w:noProof/>
          <w:sz w:val="24"/>
          <w:szCs w:val="24"/>
        </w:rPr>
        <w:tab/>
      </w:r>
      <w:r>
        <w:rPr>
          <w:noProof/>
          <w:lang w:val="en-GB"/>
        </w:rPr>
        <w:t>Template for a Metric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_Toc492788480 \h </w:instrText>
      </w:r>
      <w:r>
        <w:rPr>
          <w:noProof/>
        </w:rPr>
      </w:r>
      <w:r>
        <w:rPr>
          <w:noProof/>
        </w:rPr>
        <w:fldChar w:fldCharType="separate"/>
      </w:r>
      <w:r w:rsidR="00212A78">
        <w:rPr>
          <w:noProof/>
        </w:rPr>
        <w:t>4</w:t>
      </w:r>
      <w:r>
        <w:rPr>
          <w:noProof/>
        </w:rPr>
        <w:fldChar w:fldCharType="end"/>
      </w:r>
    </w:p>
    <w:p w:rsidR="00A17CBB" w:rsidRDefault="00FA182C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A17CBB">
        <w:rPr>
          <w:noProof/>
          <w:szCs w:val="24"/>
        </w:rPr>
        <w:t>.</w:t>
      </w:r>
      <w:r w:rsidR="00A17CBB">
        <w:rPr>
          <w:noProof/>
          <w:sz w:val="24"/>
          <w:szCs w:val="24"/>
        </w:rPr>
        <w:tab/>
      </w:r>
      <w:r w:rsidR="00A17CBB">
        <w:rPr>
          <w:noProof/>
          <w:szCs w:val="24"/>
        </w:rPr>
        <w:t>Annexes</w:t>
      </w:r>
      <w:r w:rsidR="00A17CBB">
        <w:rPr>
          <w:noProof/>
        </w:rPr>
        <w:tab/>
      </w:r>
      <w:r w:rsidR="002838C7">
        <w:rPr>
          <w:noProof/>
        </w:rPr>
        <w:t>5</w:t>
      </w:r>
    </w:p>
    <w:p w:rsidR="00A17CBB" w:rsidRDefault="00A17CBB">
      <w:pPr>
        <w:pStyle w:val="Puesto"/>
      </w:pPr>
      <w:r>
        <w:fldChar w:fldCharType="end"/>
      </w:r>
      <w:r>
        <w:br w:type="page"/>
      </w:r>
      <w:fldSimple w:instr=" TITLE  \* MERGEFORMAT ">
        <w:r w:rsidR="00212A78">
          <w:t>Measurement Plan</w:t>
        </w:r>
      </w:fldSimple>
    </w:p>
    <w:p w:rsidR="00A17CBB" w:rsidRDefault="00A17CBB">
      <w:pPr>
        <w:pStyle w:val="Ttulo1"/>
      </w:pPr>
      <w:bookmarkStart w:id="0" w:name="_Toc456598586"/>
      <w:bookmarkStart w:id="1" w:name="_Toc456600917"/>
      <w:bookmarkStart w:id="2" w:name="_Toc492788472"/>
      <w:r>
        <w:t>Introduction</w:t>
      </w:r>
      <w:bookmarkEnd w:id="0"/>
      <w:bookmarkEnd w:id="1"/>
      <w:bookmarkEnd w:id="2"/>
    </w:p>
    <w:p w:rsidR="00A17CBB" w:rsidRPr="00DE1700" w:rsidRDefault="00F27DDB" w:rsidP="00DE1700">
      <w:pPr>
        <w:pStyle w:val="InfoBlue"/>
      </w:pPr>
      <w:r w:rsidRPr="00DE1700">
        <w:t>En el plan de medición</w:t>
      </w:r>
      <w:r w:rsidR="003D0D28" w:rsidRPr="00DE1700">
        <w:t xml:space="preserve"> establecerá las métricas como abordaremos la calificaci</w:t>
      </w:r>
      <w:r w:rsidR="00DE1700" w:rsidRPr="00DE1700">
        <w:t xml:space="preserve">ón del software, para </w:t>
      </w:r>
      <w:r w:rsidR="00DE1700">
        <w:t>evaluar el cumplimiento de las expectativas en el transcurso de elaboración del software.</w:t>
      </w:r>
    </w:p>
    <w:p w:rsidR="00A17CBB" w:rsidRDefault="00A17CBB">
      <w:pPr>
        <w:pStyle w:val="Ttulo2"/>
      </w:pPr>
      <w:bookmarkStart w:id="3" w:name="_Toc456598587"/>
      <w:bookmarkStart w:id="4" w:name="_Toc456600918"/>
      <w:bookmarkStart w:id="5" w:name="_Toc492788473"/>
      <w:r>
        <w:t>Purpose</w:t>
      </w:r>
      <w:bookmarkEnd w:id="3"/>
      <w:bookmarkEnd w:id="4"/>
      <w:bookmarkEnd w:id="5"/>
    </w:p>
    <w:p w:rsidR="00DE1700" w:rsidRDefault="00DE1700" w:rsidP="00DE1700">
      <w:pPr>
        <w:pStyle w:val="InfoBlue"/>
      </w:pPr>
      <w:r>
        <w:t>Se pretende establecer métricas fijas que en el transcurso del proyecto permitan evaluar el software y saber si se están cumpliendo con lo pactado o requiere de modificaciones o adaptaciones para cumplir con las ponderaciones pactadas.</w:t>
      </w:r>
    </w:p>
    <w:p w:rsidR="00A17CBB" w:rsidRPr="00DE1700" w:rsidRDefault="00A17CBB">
      <w:pPr>
        <w:pStyle w:val="Ttulo2"/>
        <w:rPr>
          <w:lang w:val="es-CO"/>
        </w:rPr>
      </w:pPr>
      <w:bookmarkStart w:id="6" w:name="_Toc456598588"/>
      <w:bookmarkStart w:id="7" w:name="_Toc456600919"/>
      <w:bookmarkStart w:id="8" w:name="_Toc492788474"/>
      <w:r w:rsidRPr="00DE1700">
        <w:rPr>
          <w:lang w:val="es-CO"/>
        </w:rPr>
        <w:t>Scope</w:t>
      </w:r>
      <w:bookmarkEnd w:id="6"/>
      <w:bookmarkEnd w:id="7"/>
      <w:bookmarkEnd w:id="8"/>
    </w:p>
    <w:p w:rsidR="00A17CBB" w:rsidRDefault="00DE1700" w:rsidP="00DE1700">
      <w:pPr>
        <w:pStyle w:val="InfoBlue"/>
      </w:pPr>
      <w:r>
        <w:t>En general el desarrollo del software girara en torno al cumplimiento de las métricas pactadas en esta plantilla.</w:t>
      </w:r>
    </w:p>
    <w:p w:rsidR="00A17CBB" w:rsidRDefault="00A17CBB">
      <w:pPr>
        <w:pStyle w:val="Ttulo2"/>
      </w:pPr>
      <w:bookmarkStart w:id="9" w:name="_Toc456598589"/>
      <w:bookmarkStart w:id="10" w:name="_Toc456600920"/>
      <w:bookmarkStart w:id="11" w:name="_Toc492788475"/>
      <w:r>
        <w:t>Definitions, Acronyms, and Abbreviations</w:t>
      </w:r>
      <w:bookmarkEnd w:id="9"/>
      <w:bookmarkEnd w:id="10"/>
      <w:bookmarkEnd w:id="11"/>
    </w:p>
    <w:p w:rsidR="00DE1700" w:rsidRDefault="00EF2EDE" w:rsidP="00EF2EDE">
      <w:pPr>
        <w:ind w:left="720"/>
        <w:jc w:val="both"/>
        <w:rPr>
          <w:lang w:val="es-CO"/>
        </w:rPr>
      </w:pPr>
      <w:r w:rsidRPr="00EF2EDE">
        <w:rPr>
          <w:b/>
          <w:lang w:val="es-CO"/>
        </w:rPr>
        <w:t>Métricas</w:t>
      </w:r>
      <w:r w:rsidR="00DE1700" w:rsidRPr="00EF2EDE">
        <w:rPr>
          <w:b/>
          <w:lang w:val="es-CO"/>
        </w:rPr>
        <w:t>:</w:t>
      </w:r>
      <w:r w:rsidR="00DE1700" w:rsidRPr="00DE1700">
        <w:rPr>
          <w:lang w:val="es-CO"/>
        </w:rPr>
        <w:t xml:space="preserve"> </w:t>
      </w:r>
      <w:r>
        <w:rPr>
          <w:lang w:val="es-CO"/>
        </w:rPr>
        <w:t>Sistema de evaluación</w:t>
      </w:r>
      <w:r w:rsidR="00DE1700" w:rsidRPr="00DE1700">
        <w:rPr>
          <w:lang w:val="es-CO"/>
        </w:rPr>
        <w:t xml:space="preserve"> de </w:t>
      </w:r>
      <w:r w:rsidRPr="00DE1700">
        <w:rPr>
          <w:lang w:val="es-CO"/>
        </w:rPr>
        <w:t>características</w:t>
      </w:r>
      <w:r w:rsidR="00DE1700" w:rsidRPr="00DE1700">
        <w:rPr>
          <w:lang w:val="es-CO"/>
        </w:rPr>
        <w:t xml:space="preserve"> </w:t>
      </w:r>
      <w:r>
        <w:rPr>
          <w:lang w:val="es-CO"/>
        </w:rPr>
        <w:t xml:space="preserve">que </w:t>
      </w:r>
      <w:r w:rsidR="00DE1700">
        <w:rPr>
          <w:lang w:val="es-CO"/>
        </w:rPr>
        <w:t>cumple</w:t>
      </w:r>
      <w:r>
        <w:rPr>
          <w:lang w:val="es-CO"/>
        </w:rPr>
        <w:t>n</w:t>
      </w:r>
      <w:r w:rsidR="00DE1700">
        <w:rPr>
          <w:lang w:val="es-CO"/>
        </w:rPr>
        <w:t xml:space="preserve"> satisfactoriamente las necesidades del usuario con los </w:t>
      </w:r>
      <w:r>
        <w:rPr>
          <w:lang w:val="es-CO"/>
        </w:rPr>
        <w:t>más</w:t>
      </w:r>
      <w:r w:rsidR="00DE1700">
        <w:rPr>
          <w:lang w:val="es-CO"/>
        </w:rPr>
        <w:t xml:space="preserve"> altos estándares de calidad</w:t>
      </w:r>
      <w:r w:rsidR="00B06F0D">
        <w:rPr>
          <w:lang w:val="es-CO"/>
        </w:rPr>
        <w:t xml:space="preserve"> [2].</w:t>
      </w:r>
    </w:p>
    <w:p w:rsidR="00EF2EDE" w:rsidRDefault="00EF2EDE" w:rsidP="00EF2EDE">
      <w:pPr>
        <w:ind w:left="720"/>
        <w:jc w:val="both"/>
        <w:rPr>
          <w:lang w:val="es-CO"/>
        </w:rPr>
      </w:pPr>
      <w:r w:rsidRPr="00EF2EDE">
        <w:rPr>
          <w:b/>
          <w:lang w:val="es-CO"/>
        </w:rPr>
        <w:t>Ponderación:</w:t>
      </w:r>
      <w:r>
        <w:rPr>
          <w:lang w:val="es-CO"/>
        </w:rPr>
        <w:t xml:space="preserve"> Valoración cuantitativa que se le otorga al cumplimiento de las características o subcaracterísticas de las métricas.</w:t>
      </w:r>
    </w:p>
    <w:p w:rsidR="00EF2EDE" w:rsidRDefault="00EF2EDE" w:rsidP="00EF2EDE">
      <w:pPr>
        <w:ind w:left="720"/>
        <w:jc w:val="both"/>
        <w:rPr>
          <w:lang w:val="es-CO"/>
        </w:rPr>
      </w:pPr>
      <w:r w:rsidRPr="00EF2EDE">
        <w:rPr>
          <w:b/>
          <w:lang w:val="es-CO"/>
        </w:rPr>
        <w:t>ISO/IEC 25000</w:t>
      </w:r>
      <w:r>
        <w:rPr>
          <w:lang w:val="es-CO"/>
        </w:rPr>
        <w:t xml:space="preserve"> constituye una serie de normas basadas en ISO/IEC 9126 y en ISO/IEC 14598 cuyo objetivo principal es guiar el desarrollo de los productos de software mediante la especificación de requisitos y evaluación de características d</w:t>
      </w:r>
      <w:bookmarkStart w:id="12" w:name="_Toc456598590"/>
      <w:bookmarkStart w:id="13" w:name="_Toc456600921"/>
      <w:bookmarkStart w:id="14" w:name="_Toc492788476"/>
      <w:r>
        <w:rPr>
          <w:lang w:val="es-CO"/>
        </w:rPr>
        <w:t>e calidad [1].</w:t>
      </w:r>
    </w:p>
    <w:p w:rsidR="00EF2EDE" w:rsidRPr="00EF2EDE" w:rsidRDefault="00EF2EDE" w:rsidP="00EF2EDE">
      <w:pPr>
        <w:ind w:left="720"/>
        <w:jc w:val="both"/>
        <w:rPr>
          <w:lang w:val="es-CO"/>
        </w:rPr>
      </w:pPr>
    </w:p>
    <w:p w:rsidR="00A17CBB" w:rsidRDefault="00A17CBB">
      <w:pPr>
        <w:pStyle w:val="Ttulo2"/>
      </w:pPr>
      <w:r>
        <w:t>References</w:t>
      </w:r>
      <w:bookmarkEnd w:id="12"/>
      <w:bookmarkEnd w:id="13"/>
      <w:bookmarkEnd w:id="14"/>
    </w:p>
    <w:p w:rsidR="00A17CBB" w:rsidRDefault="00EF2EDE" w:rsidP="00DE1700">
      <w:pPr>
        <w:pStyle w:val="InfoBlue"/>
      </w:pPr>
      <w:r w:rsidRPr="00B06F0D">
        <w:t xml:space="preserve">[1] </w:t>
      </w:r>
      <w:r w:rsidR="00B06F0D" w:rsidRPr="00B06F0D">
        <w:t>W</w:t>
      </w:r>
      <w:r w:rsidRPr="00B06F0D">
        <w:t xml:space="preserve">eb </w:t>
      </w:r>
      <w:r w:rsidR="00B06F0D" w:rsidRPr="00B06F0D">
        <w:t>oficial</w:t>
      </w:r>
      <w:r w:rsidRPr="00B06F0D">
        <w:t xml:space="preserve"> de la ISO/IEC 25000. </w:t>
      </w:r>
      <w:r w:rsidR="00B06F0D" w:rsidRPr="00B06F0D">
        <w:t>http://iso25000.com/index.php/normas-iso-25000/iso-25010?start=6</w:t>
      </w:r>
    </w:p>
    <w:p w:rsidR="00B06F0D" w:rsidRPr="00D95ADE" w:rsidRDefault="00B06F0D" w:rsidP="00B06F0D">
      <w:pPr>
        <w:pStyle w:val="Textoindependiente"/>
      </w:pPr>
      <w:r w:rsidRPr="00D95ADE">
        <w:t>[2] IEEE 610.12 Software Engineering Terminology</w:t>
      </w:r>
    </w:p>
    <w:p w:rsidR="00B06F0D" w:rsidRPr="00B06F0D" w:rsidRDefault="00B06F0D" w:rsidP="00B06F0D">
      <w:pPr>
        <w:pStyle w:val="Textoindependiente"/>
      </w:pPr>
      <w:r w:rsidRPr="00B06F0D">
        <w:t>[3] Systems and software engineering - Systems and software Quality Requirements and Evaluation (SQuaRE) – Measurement of quality in use</w:t>
      </w:r>
      <w:r>
        <w:t>.</w:t>
      </w:r>
    </w:p>
    <w:p w:rsidR="00A17CBB" w:rsidRDefault="00A17CBB">
      <w:pPr>
        <w:pStyle w:val="Ttulo2"/>
      </w:pPr>
      <w:bookmarkStart w:id="15" w:name="_Toc456598591"/>
      <w:bookmarkStart w:id="16" w:name="_Toc456600922"/>
      <w:bookmarkStart w:id="17" w:name="_Toc492788477"/>
      <w:r>
        <w:t>Overview</w:t>
      </w:r>
      <w:bookmarkEnd w:id="15"/>
      <w:bookmarkEnd w:id="16"/>
      <w:bookmarkEnd w:id="17"/>
    </w:p>
    <w:p w:rsidR="00A17CBB" w:rsidRDefault="00B06F0D" w:rsidP="00DE1700">
      <w:pPr>
        <w:pStyle w:val="InfoBlue"/>
      </w:pPr>
      <w:r w:rsidRPr="00B06F0D">
        <w:t>Se desarrollaran las métricas</w:t>
      </w:r>
      <w:r>
        <w:t xml:space="preserve"> que permitirán evaluar la calidad del software, cada una de ellas planteara su descripción, valoración y formula de calificación.</w:t>
      </w:r>
      <w:r w:rsidRPr="00B06F0D">
        <w:t xml:space="preserve"> </w:t>
      </w:r>
    </w:p>
    <w:p w:rsidR="00B06F0D" w:rsidRPr="00B06F0D" w:rsidRDefault="00B06F0D" w:rsidP="00B06F0D">
      <w:pPr>
        <w:pStyle w:val="Textoindependiente"/>
        <w:rPr>
          <w:lang w:val="es-CO"/>
        </w:rPr>
      </w:pPr>
      <w:r>
        <w:rPr>
          <w:lang w:val="es-CO"/>
        </w:rPr>
        <w:t>Se establecerá las métricas primitivas y por ultimo las tablas que componen la información de estas.</w:t>
      </w:r>
    </w:p>
    <w:p w:rsidR="00A17CBB" w:rsidRDefault="00C40D1B" w:rsidP="00C40D1B">
      <w:pPr>
        <w:pStyle w:val="Ttulo1"/>
      </w:pPr>
      <w:r w:rsidRPr="00C40D1B">
        <w:t>Management features and sub-features</w:t>
      </w:r>
    </w:p>
    <w:p w:rsidR="00A17CBB" w:rsidRDefault="00C40D1B" w:rsidP="00DE1700">
      <w:pPr>
        <w:pStyle w:val="InfoBlue"/>
      </w:pPr>
      <w:r>
        <w:t>Basados en</w:t>
      </w:r>
      <w:r w:rsidR="0058304D">
        <w:t xml:space="preserve"> las no</w:t>
      </w:r>
      <w:r w:rsidR="00FA182C">
        <w:t>rmas de calidad de la ISO 25000, se ha considerado las características fundamentales para el buen desarrollo del proyecto, a partir de cada característica se lograron determinar las subcaracterísitcas y las métricas que plantearemos posteriormente.</w:t>
      </w:r>
    </w:p>
    <w:p w:rsidR="00A17CBB" w:rsidRDefault="00A17CBB">
      <w:pPr>
        <w:pStyle w:val="Ttulo1"/>
      </w:pPr>
      <w:bookmarkStart w:id="18" w:name="_Toc492788479"/>
      <w:r>
        <w:t>Metrics</w:t>
      </w:r>
      <w:bookmarkEnd w:id="18"/>
    </w:p>
    <w:p w:rsidR="00FA182C" w:rsidRDefault="00FA182C" w:rsidP="00FA182C">
      <w:pPr>
        <w:ind w:left="720"/>
        <w:rPr>
          <w:lang w:val="es-CO"/>
        </w:rPr>
      </w:pPr>
      <w:r>
        <w:rPr>
          <w:lang w:val="es-CO"/>
        </w:rPr>
        <w:t>Las métricas han surgido de la necesidad de evaluar el proyecto en el transcurso de su elaboración, todas métricas planteadas han sido diseñadas con el fin de obtener a mayor calidad del software.</w:t>
      </w:r>
    </w:p>
    <w:p w:rsidR="00705B1F" w:rsidRPr="00D95ADE" w:rsidRDefault="00705B1F" w:rsidP="00705B1F">
      <w:pPr>
        <w:pStyle w:val="Ttulo2"/>
        <w:numPr>
          <w:ilvl w:val="0"/>
          <w:numId w:val="0"/>
        </w:numPr>
        <w:rPr>
          <w:lang w:val="es-CO"/>
        </w:rPr>
      </w:pPr>
      <w:bookmarkStart w:id="19" w:name="_Toc492788480"/>
    </w:p>
    <w:p w:rsidR="00705B1F" w:rsidRPr="00D95ADE" w:rsidRDefault="00705B1F" w:rsidP="00705B1F">
      <w:pPr>
        <w:rPr>
          <w:rFonts w:ascii="Arial" w:hAnsi="Arial"/>
          <w:lang w:val="es-CO"/>
        </w:rPr>
      </w:pPr>
      <w:r w:rsidRPr="00D95ADE">
        <w:rPr>
          <w:lang w:val="es-CO"/>
        </w:rPr>
        <w:br w:type="page"/>
      </w:r>
    </w:p>
    <w:p w:rsidR="00A17CBB" w:rsidRDefault="00A17CBB">
      <w:pPr>
        <w:pStyle w:val="Ttulo2"/>
        <w:rPr>
          <w:lang w:val="en-GB"/>
        </w:rPr>
      </w:pPr>
      <w:r>
        <w:rPr>
          <w:lang w:val="en-GB"/>
        </w:rPr>
        <w:lastRenderedPageBreak/>
        <w:t>Template for a Metric</w:t>
      </w:r>
      <w:bookmarkEnd w:id="19"/>
    </w:p>
    <w:p w:rsidR="002838C7" w:rsidRPr="002838C7" w:rsidRDefault="002838C7" w:rsidP="002838C7">
      <w:pPr>
        <w:rPr>
          <w:lang w:val="en-GB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A17CBB" w:rsidRPr="00D95ADE" w:rsidTr="00FA182C">
        <w:tc>
          <w:tcPr>
            <w:tcW w:w="1854" w:type="dxa"/>
            <w:tcBorders>
              <w:bottom w:val="single" w:sz="12" w:space="0" w:color="000000"/>
            </w:tcBorders>
          </w:tcPr>
          <w:p w:rsidR="00A17CBB" w:rsidRDefault="00A17CBB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A17CBB" w:rsidRPr="00D438CF" w:rsidRDefault="002838C7" w:rsidP="00DE1700">
            <w:pPr>
              <w:pStyle w:val="InfoBlue"/>
            </w:pPr>
            <w:r w:rsidRPr="00D438CF">
              <w:t>Nombre de la métrica que permita su identificación</w:t>
            </w:r>
          </w:p>
        </w:tc>
      </w:tr>
      <w:tr w:rsidR="00A17CBB" w:rsidRPr="00D95ADE" w:rsidTr="00FA182C">
        <w:tc>
          <w:tcPr>
            <w:tcW w:w="1854" w:type="dxa"/>
            <w:tcBorders>
              <w:top w:val="nil"/>
            </w:tcBorders>
          </w:tcPr>
          <w:p w:rsidR="00A17CBB" w:rsidRDefault="00A17CBB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D438CF" w:rsidRPr="00D438CF" w:rsidRDefault="002838C7" w:rsidP="00D438CF">
            <w:pPr>
              <w:pStyle w:val="InfoBlue"/>
            </w:pPr>
            <w:r w:rsidRPr="00D438CF">
              <w:t xml:space="preserve">Una leve descripción de la métrica y la necesidad dentro de </w:t>
            </w:r>
            <w:r w:rsidR="00D438CF" w:rsidRPr="00D438CF">
              <w:t>la evaluación del proyecto.</w:t>
            </w:r>
            <w:r w:rsidRPr="00D438CF">
              <w:t xml:space="preserve"> </w:t>
            </w:r>
            <w:r w:rsidR="00D438CF">
              <w:t>Si es necesario una descripción de los atributos asociados a la métrica.</w:t>
            </w:r>
          </w:p>
        </w:tc>
      </w:tr>
      <w:tr w:rsidR="00A17CBB" w:rsidRPr="00D95ADE" w:rsidTr="00FA182C">
        <w:tc>
          <w:tcPr>
            <w:tcW w:w="1854" w:type="dxa"/>
          </w:tcPr>
          <w:p w:rsidR="00A17CBB" w:rsidRDefault="00A17CBB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A17CBB" w:rsidRPr="00D438CF" w:rsidRDefault="00D438CF" w:rsidP="00DE1700">
            <w:pPr>
              <w:pStyle w:val="InfoBlue"/>
            </w:pPr>
            <w:r w:rsidRPr="00D438CF">
              <w:t xml:space="preserve">La métrica que se pretende emplear, sus fórmulas, sus herramientas, supuestos, etc. </w:t>
            </w:r>
          </w:p>
          <w:p w:rsidR="00D438CF" w:rsidRPr="00D438CF" w:rsidRDefault="00D438CF" w:rsidP="00D438C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Describa levemente los recursos necesarios para la implementación de la métrica y su evaluación.</w:t>
            </w:r>
          </w:p>
        </w:tc>
      </w:tr>
      <w:tr w:rsidR="00A17CBB" w:rsidRPr="00D95ADE" w:rsidTr="00FA182C">
        <w:tc>
          <w:tcPr>
            <w:tcW w:w="1854" w:type="dxa"/>
          </w:tcPr>
          <w:p w:rsidR="00A17CBB" w:rsidRDefault="00A17CBB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A17CBB" w:rsidRPr="00D438CF" w:rsidRDefault="00D438CF" w:rsidP="00DE1700">
            <w:pPr>
              <w:pStyle w:val="InfoBlue"/>
            </w:pPr>
            <w:r w:rsidRPr="00D438CF">
              <w:t>Encargados de administrar los datos y análisis extraídos a través de la elaboración de las métricas.</w:t>
            </w:r>
          </w:p>
        </w:tc>
      </w:tr>
    </w:tbl>
    <w:p w:rsidR="00D438CF" w:rsidRDefault="00D438CF" w:rsidP="00D438CF">
      <w:pPr>
        <w:rPr>
          <w:rFonts w:ascii="Arial" w:hAnsi="Arial"/>
          <w:sz w:val="24"/>
          <w:lang w:val="es-CO"/>
        </w:rPr>
      </w:pPr>
      <w:bookmarkStart w:id="20" w:name="_Toc492788483"/>
    </w:p>
    <w:p w:rsidR="00D438CF" w:rsidRDefault="00D438CF" w:rsidP="00D438CF">
      <w:pPr>
        <w:pStyle w:val="Ttulo2"/>
        <w:rPr>
          <w:lang w:val="en-GB"/>
        </w:rPr>
      </w:pPr>
      <w:r>
        <w:rPr>
          <w:lang w:val="en-GB"/>
        </w:rPr>
        <w:t>Development of M</w:t>
      </w:r>
      <w:r w:rsidRPr="00D438CF">
        <w:rPr>
          <w:lang w:val="en-GB"/>
        </w:rPr>
        <w:t>etrics</w:t>
      </w:r>
    </w:p>
    <w:p w:rsidR="00D438CF" w:rsidRDefault="00D438CF" w:rsidP="00D438CF">
      <w:pPr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A44858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A44858" w:rsidRDefault="00A44858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A44858" w:rsidRPr="00D438CF" w:rsidRDefault="00A44858" w:rsidP="00705B1F">
            <w:pPr>
              <w:pStyle w:val="InfoBlue"/>
            </w:pPr>
            <w:r w:rsidRPr="00A44858">
              <w:t>Cumplir con la totalidad de los requisitos funcionales y no funcionales</w:t>
            </w:r>
          </w:p>
        </w:tc>
      </w:tr>
      <w:tr w:rsidR="00A44858" w:rsidRPr="00D95ADE" w:rsidTr="00705B1F">
        <w:tc>
          <w:tcPr>
            <w:tcW w:w="1854" w:type="dxa"/>
            <w:tcBorders>
              <w:top w:val="nil"/>
            </w:tcBorders>
          </w:tcPr>
          <w:p w:rsidR="00A44858" w:rsidRDefault="00A44858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A44858" w:rsidRPr="00D438CF" w:rsidRDefault="00A44858" w:rsidP="00705B1F">
            <w:pPr>
              <w:pStyle w:val="InfoBlue"/>
            </w:pPr>
            <w:r>
              <w:t>Con esta métrica se pretende evaluar el total cumplimiento de los requisitos funcionales y no funcionales que se establecieron entre el cliente y los elaboradores del proyecto.</w:t>
            </w:r>
          </w:p>
        </w:tc>
      </w:tr>
      <w:tr w:rsidR="00A44858" w:rsidRPr="00D438CF" w:rsidTr="00705B1F">
        <w:tc>
          <w:tcPr>
            <w:tcW w:w="1854" w:type="dxa"/>
          </w:tcPr>
          <w:p w:rsidR="00A44858" w:rsidRDefault="00A44858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E66C13" w:rsidRPr="00E66C13" w:rsidRDefault="00E66C13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E66C13" w:rsidRDefault="00E66C13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a=Número de requisitos funcionales y no funcionales cumplidos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b=Numero de requisitos funcionales y no funcionales establecidos</w:t>
            </w:r>
          </w:p>
          <w:p w:rsidR="00A44858" w:rsidRPr="00D438CF" w:rsidRDefault="00E66C13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A44858" w:rsidRPr="00D438CF" w:rsidTr="00705B1F">
        <w:tc>
          <w:tcPr>
            <w:tcW w:w="1854" w:type="dxa"/>
          </w:tcPr>
          <w:p w:rsidR="00A44858" w:rsidRDefault="00A44858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A44858" w:rsidRPr="00D438CF" w:rsidRDefault="00A44858" w:rsidP="00705B1F">
            <w:pPr>
              <w:pStyle w:val="InfoBlue"/>
            </w:pPr>
          </w:p>
        </w:tc>
      </w:tr>
    </w:tbl>
    <w:p w:rsidR="00D438CF" w:rsidRDefault="00D438CF" w:rsidP="00D438CF">
      <w:pPr>
        <w:ind w:left="720"/>
        <w:rPr>
          <w:lang w:val="es-CO"/>
        </w:rPr>
      </w:pPr>
    </w:p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705B1F" w:rsidP="00705B1F">
            <w:pPr>
              <w:pStyle w:val="InfoBlue"/>
            </w:pPr>
            <w:r w:rsidRPr="00705B1F">
              <w:t>Cumplir con la compatibilidad en los diferentes navegadores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705B1F" w:rsidP="00705B1F">
            <w:pPr>
              <w:pStyle w:val="InfoBlue"/>
            </w:pPr>
            <w:r>
              <w:t>Con esta métrica se pretende evaluar la capacidad del proyecto para soportarse en diversos navegadores web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a=Numero de navegadores compatibles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b=Numero de navegadores probados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p w:rsidR="00705B1F" w:rsidRDefault="00705B1F" w:rsidP="00D438CF">
      <w:pPr>
        <w:ind w:left="720"/>
        <w:rPr>
          <w:lang w:val="es-CO"/>
        </w:rPr>
      </w:pPr>
    </w:p>
    <w:p w:rsidR="00705B1F" w:rsidRDefault="00705B1F" w:rsidP="00D438CF">
      <w:pPr>
        <w:ind w:left="720"/>
        <w:rPr>
          <w:lang w:val="es-CO"/>
        </w:rPr>
      </w:pPr>
    </w:p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lastRenderedPageBreak/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705B1F" w:rsidP="00705B1F">
            <w:pPr>
              <w:pStyle w:val="InfoBlue"/>
            </w:pPr>
            <w:r w:rsidRPr="00705B1F">
              <w:t>Cumplir con la compatibilidad en los diferentes navegadores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705B1F" w:rsidP="00705B1F">
            <w:pPr>
              <w:pStyle w:val="InfoBlue"/>
            </w:pPr>
            <w:r>
              <w:t>Con esta métrica se pretende evaluar la capacidad del proyecto para soportarse en diversos navegadores web</w:t>
            </w:r>
            <w:r w:rsidR="00014FAE">
              <w:t>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a=Numero de navegadores compatibles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b=Numero de navegadores probados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705B1F" w:rsidP="00705B1F">
            <w:pPr>
              <w:pStyle w:val="InfoBlue"/>
            </w:pPr>
            <w:r w:rsidRPr="00705B1F">
              <w:t>Cumplir con la integración entre los módulos del software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1F3601" w:rsidP="00705B1F">
            <w:pPr>
              <w:pStyle w:val="InfoBlue"/>
            </w:pPr>
            <w:r>
              <w:t>El software debe ser integro en</w:t>
            </w:r>
            <w:r w:rsidR="00D95ADE">
              <w:t>tre sus módulos, pero a su vez</w:t>
            </w:r>
            <w:r>
              <w:t xml:space="preserve"> debe permitir </w:t>
            </w:r>
            <w:r w:rsidR="00014FAE">
              <w:t>la modificación sin alterar demás módulos.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a=Numero de </w:t>
            </w:r>
            <w:r w:rsidR="00D95ADE">
              <w:rPr>
                <w:lang w:val="es-CO"/>
              </w:rPr>
              <w:t>errores (código) por modulo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b=Numero de </w:t>
            </w:r>
            <w:r w:rsidR="00D95ADE">
              <w:rPr>
                <w:lang w:val="es-CO"/>
              </w:rPr>
              <w:t>errores (código) en el aplicativo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705B1F" w:rsidP="00705B1F">
            <w:pPr>
              <w:pStyle w:val="InfoBlue"/>
            </w:pPr>
            <w:r w:rsidRPr="00705B1F">
              <w:t>Cumplir con las interfaz para cada usuario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014FAE" w:rsidP="00705B1F">
            <w:pPr>
              <w:pStyle w:val="InfoBlue"/>
            </w:pPr>
            <w:r>
              <w:t>El aplicativo debe permitir una interfaz adecuada para cada usuario que desee interactuar con el software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D95ADE">
              <w:rPr>
                <w:lang w:val="es-CO"/>
              </w:rPr>
              <w:t>Interfaz implementadas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D95ADE">
              <w:rPr>
                <w:lang w:val="es-CO"/>
              </w:rPr>
              <w:t>Interfaz establecidas en los requisitos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D438CF" w:rsidRDefault="00D438C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705B1F" w:rsidP="00705B1F">
            <w:pPr>
              <w:pStyle w:val="InfoBlue"/>
            </w:pPr>
            <w:r w:rsidRPr="00705B1F">
              <w:t>Cumplir con la funcionalidad de almacenamiento en cada uno de los usuarios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014FAE" w:rsidP="00705B1F">
            <w:pPr>
              <w:pStyle w:val="InfoBlue"/>
            </w:pPr>
            <w:r>
              <w:t>Debe permitir almacenar la información que procese cada uno de los usuarios, y tener en cuenta el tipo de usuario.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D95ADE">
              <w:rPr>
                <w:lang w:val="es-CO"/>
              </w:rPr>
              <w:t>Número de usuario implementados para la base de datos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D95ADE">
              <w:rPr>
                <w:lang w:val="es-CO"/>
              </w:rPr>
              <w:t>Número</w:t>
            </w:r>
            <w:r>
              <w:rPr>
                <w:lang w:val="es-CO"/>
              </w:rPr>
              <w:t xml:space="preserve"> de </w:t>
            </w:r>
            <w:r w:rsidR="00D95ADE">
              <w:rPr>
                <w:lang w:val="es-CO"/>
              </w:rPr>
              <w:t>usuarios establecidos en los requisitos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lastRenderedPageBreak/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lastRenderedPageBreak/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Cumplir con el tiempo de respuestas de almacenamiento predefinidas en los requisitos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014FAE" w:rsidP="00705B1F">
            <w:pPr>
              <w:pStyle w:val="InfoBlue"/>
            </w:pPr>
            <w:r>
              <w:t>El tiempo que tarde en almacenar diversos datos debe encontrarse en el intervalo predefinido en la lista de requisitos.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  <m:r>
                      <w:rPr>
                        <w:rFonts w:ascii="Cambria Math" w:hAnsi="Cambria Math" w:cs="Arial"/>
                        <w:lang w:val="es-CO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den>
                </m:f>
              </m:oMath>
            </m:oMathPara>
          </w:p>
          <w:p w:rsidR="00D95ADE" w:rsidRDefault="00705B1F" w:rsidP="00EA14A5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EA14A5">
              <w:rPr>
                <w:lang w:val="es-CO"/>
              </w:rPr>
              <w:t>Tiempo que tarda en almacenar según lo establecido en los requisitos</w:t>
            </w:r>
          </w:p>
          <w:p w:rsidR="00D95ADE" w:rsidRDefault="00705B1F" w:rsidP="00D95AD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EA14A5">
              <w:rPr>
                <w:lang w:val="es-CO"/>
              </w:rPr>
              <w:t>Tiempo que tarda en almacenar los datos</w:t>
            </w:r>
          </w:p>
          <w:p w:rsidR="00705B1F" w:rsidRPr="00D438CF" w:rsidRDefault="00D95ADE" w:rsidP="00D95AD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705B1F"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Cumplir con el tiempo de respuesta en el acceso a la plataforma predefinidas en los requisitos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014FAE" w:rsidP="00705B1F">
            <w:pPr>
              <w:pStyle w:val="InfoBlue"/>
            </w:pPr>
            <w:r>
              <w:t>La interacción entre las diversas utilidades del aplicativo debe realizarse en un intervalo corto de tiempo, que se habrá definido en la lista de requisitos.</w:t>
            </w:r>
          </w:p>
        </w:tc>
      </w:tr>
      <w:tr w:rsidR="00705B1F" w:rsidRPr="00D95ADE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  <m:r>
                      <w:rPr>
                        <w:rFonts w:ascii="Cambria Math" w:hAnsi="Cambria Math" w:cs="Arial"/>
                        <w:lang w:val="es-CO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den>
                </m:f>
              </m:oMath>
            </m:oMathPara>
          </w:p>
          <w:p w:rsidR="00D95ADE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D95ADE">
              <w:rPr>
                <w:lang w:val="es-CO"/>
              </w:rPr>
              <w:t>Tiempo que tarda en acceder a la plataforma web</w:t>
            </w:r>
          </w:p>
          <w:p w:rsidR="00EA14A5" w:rsidRDefault="00EA14A5" w:rsidP="00EA14A5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</w:t>
            </w:r>
            <w:r w:rsidR="00D95ADE">
              <w:rPr>
                <w:lang w:val="es-CO"/>
              </w:rPr>
              <w:t>=Tiempo estimado en los requisitos</w:t>
            </w:r>
          </w:p>
          <w:p w:rsidR="00705B1F" w:rsidRPr="00D438CF" w:rsidRDefault="00705B1F" w:rsidP="00EA14A5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Cumplir con el funcionamiento de los recursos de hardware como mínimo en las descripciones que se ejecutaron en el diagrama de despliegue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014FAE" w:rsidP="00705B1F">
            <w:pPr>
              <w:pStyle w:val="InfoBlue"/>
            </w:pPr>
            <w:r>
              <w:t>El aplicativo debe encontrarse desarrollarlo para soportarse en un sistema de hardware mínimo descrito en el diagrama de despliegue.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D95ADE">
              <w:rPr>
                <w:lang w:val="es-CO"/>
              </w:rPr>
              <w:t>Numero de errores generados por la implantación en el hardware predefinido en el diagrama de despliegue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D95ADE">
              <w:rPr>
                <w:lang w:val="es-CO"/>
              </w:rPr>
              <w:t>Total de errores generados por el aplicativo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Cumplir con la media afluencia de usuarios sobre el servidor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lastRenderedPageBreak/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014FAE" w:rsidP="00705B1F">
            <w:pPr>
              <w:pStyle w:val="InfoBlue"/>
            </w:pPr>
            <w:r>
              <w:t>El servidor debe responder adecuadamente en los casos que la afluencia se encuentre promedio al acceso que se realiza a la plataforma Colciencias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D95ADE">
              <w:rPr>
                <w:lang w:val="es-CO"/>
              </w:rPr>
              <w:t>Número de usuarios de interacción en el momento</w:t>
            </w:r>
          </w:p>
          <w:p w:rsidR="00705B1F" w:rsidRPr="00E66C13" w:rsidRDefault="00D95ADE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b=Numero promedio de los usuarios que acceden a Colciencias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Integrarse adecuadamente con los diversos servicios de Colciencias y módulos del aplicativo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A00412" w:rsidP="00705B1F">
            <w:pPr>
              <w:pStyle w:val="InfoBlue"/>
            </w:pPr>
            <w:r>
              <w:t>El software debe ser capaz de interactuar adecuadamente con demás herramientas de Colciencias y debe ser integro como aplicativo mismo.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D95ADE">
              <w:rPr>
                <w:lang w:val="es-CO"/>
              </w:rPr>
              <w:t>Número de errores generados por la compatibilidad con demás herramientas de Colciencias</w:t>
            </w:r>
          </w:p>
          <w:p w:rsidR="00D95ADE" w:rsidRDefault="00705B1F" w:rsidP="00D95AD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D95ADE">
              <w:rPr>
                <w:lang w:val="es-CO"/>
              </w:rPr>
              <w:t xml:space="preserve">Número de errores </w:t>
            </w:r>
            <w:r w:rsidR="009B1606">
              <w:rPr>
                <w:lang w:val="es-CO"/>
              </w:rPr>
              <w:t>generados en el aplicativo</w:t>
            </w:r>
          </w:p>
          <w:p w:rsidR="00705B1F" w:rsidRPr="00D438CF" w:rsidRDefault="00D95ADE" w:rsidP="00D95AD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705B1F"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Soportarse sobre el sistema de almacenamiento establecido, con el mínimo porcentaje de errores de integridad de datos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6A7FB7" w:rsidP="00705B1F">
            <w:pPr>
              <w:pStyle w:val="InfoBlue"/>
            </w:pPr>
            <w:r>
              <w:t xml:space="preserve">El aplicativo debe ser soportado sobre el sistema de almacenamiento definido, pero toda esta integración debe tener un mínimo de errores establecidos. 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Pr="006A7FB7" w:rsidRDefault="00705B1F" w:rsidP="00705B1F">
            <w:pPr>
              <w:pStyle w:val="Tabletext"/>
            </w:pPr>
            <w:r w:rsidRPr="006A7FB7"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9B1606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a=Nú</w:t>
            </w:r>
            <w:r w:rsidR="00705B1F">
              <w:rPr>
                <w:lang w:val="es-CO"/>
              </w:rPr>
              <w:t xml:space="preserve">mero de </w:t>
            </w:r>
            <w:r>
              <w:rPr>
                <w:lang w:val="es-CO"/>
              </w:rPr>
              <w:t>errores generados por el sistema de almacenamiento</w:t>
            </w:r>
          </w:p>
          <w:p w:rsidR="00705B1F" w:rsidRPr="00E66C13" w:rsidRDefault="009B1606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b=Total de errores generados por el aplicativo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Permitir al usuario la visualización de todas las utilidades que le presta el aplicativo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2B6247" w:rsidP="00705B1F">
            <w:pPr>
              <w:pStyle w:val="InfoBlue"/>
            </w:pPr>
            <w:r>
              <w:t>El aplicativo debe permitir al usuario visualizar todas las actividades que puede llegar a realizar sobre el sistema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9B1606">
              <w:rPr>
                <w:lang w:val="es-CO"/>
              </w:rPr>
              <w:t>Número de utilidades que se puede visualizar en el aplicativo.</w:t>
            </w:r>
          </w:p>
          <w:p w:rsidR="00705B1F" w:rsidRPr="00E66C13" w:rsidRDefault="009B1606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lastRenderedPageBreak/>
              <w:t>b=Número de utilidades establecidas en la lista de requisitos.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lastRenderedPageBreak/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2B6247">
            <w:pPr>
              <w:pStyle w:val="InfoBlue"/>
            </w:pPr>
            <w:r w:rsidRPr="00F37E1E">
              <w:t xml:space="preserve">Permitir al usuario interactuar de una forma fácil 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2B6247" w:rsidP="002B6247">
            <w:pPr>
              <w:pStyle w:val="InfoBlue"/>
            </w:pPr>
            <w:r>
              <w:t xml:space="preserve">El sistema debe ser fácil de manipular, que el usuario no sienta </w:t>
            </w:r>
            <w:r w:rsidR="009B1606">
              <w:t>que</w:t>
            </w:r>
            <w:r>
              <w:t xml:space="preserve"> es complejo la utilización de este.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a=Numero de </w:t>
            </w:r>
            <w:r w:rsidR="009B1606">
              <w:rPr>
                <w:lang w:val="es-CO"/>
              </w:rPr>
              <w:t>utilidades observadas por el usuario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b=Numero de </w:t>
            </w:r>
            <w:r w:rsidR="009B1606">
              <w:rPr>
                <w:lang w:val="es-CO"/>
              </w:rPr>
              <w:t>utilidades disponibles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Permitir al usuario interactuar intuitivamente en todo el aplicativo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2B6247" w:rsidP="00705B1F">
            <w:pPr>
              <w:pStyle w:val="InfoBlue"/>
            </w:pPr>
            <w:r>
              <w:t>El aplicativo debe permitir al usuario interactuar de una forma intuitiva, que el usuario simplemente por sus logos o nombre sepa que debe realizar o para que sirve.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a=N</w:t>
            </w:r>
            <w:r w:rsidR="009B1606">
              <w:rPr>
                <w:lang w:val="es-CO"/>
              </w:rPr>
              <w:t>ú</w:t>
            </w:r>
            <w:r>
              <w:rPr>
                <w:lang w:val="es-CO"/>
              </w:rPr>
              <w:t xml:space="preserve">mero de </w:t>
            </w:r>
            <w:r w:rsidR="009B1606">
              <w:rPr>
                <w:lang w:val="es-CO"/>
              </w:rPr>
              <w:t>utilidades que el usuario logra interactuar</w:t>
            </w:r>
          </w:p>
          <w:p w:rsidR="009B1606" w:rsidRDefault="009B1606" w:rsidP="009B1606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b=Nú</w:t>
            </w:r>
            <w:r w:rsidR="00705B1F">
              <w:rPr>
                <w:lang w:val="es-CO"/>
              </w:rPr>
              <w:t xml:space="preserve">mero de </w:t>
            </w:r>
            <w:r>
              <w:rPr>
                <w:lang w:val="es-CO"/>
              </w:rPr>
              <w:t>utilidades disponibles en el aplicativo</w:t>
            </w:r>
          </w:p>
          <w:p w:rsidR="00705B1F" w:rsidRPr="00D438CF" w:rsidRDefault="00705B1F" w:rsidP="009B1606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Prestar el servicio de ayuda para las necesidades de uso básicas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B041F3" w:rsidP="00705B1F">
            <w:pPr>
              <w:pStyle w:val="InfoBlue"/>
            </w:pPr>
            <w:r>
              <w:t>El sistema integra unas ayudas básicas para que el usuario pueda desempeñarse adecuadamente en el ámbito del aplicativo.</w:t>
            </w:r>
          </w:p>
        </w:tc>
      </w:tr>
      <w:tr w:rsidR="00705B1F" w:rsidRPr="009B1606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9B1606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9B1606">
              <w:rPr>
                <w:lang w:val="es-CO"/>
              </w:rPr>
              <w:t>Número de ayudas solicitadas por el usuario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9B1606">
              <w:rPr>
                <w:lang w:val="es-CO"/>
              </w:rPr>
              <w:t>Número de ayudas presentes en el aplicativo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Cumplir con un sistema básico, sin integrar utilidades complejas de uso innecesarias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B041F3" w:rsidP="00705B1F">
            <w:pPr>
              <w:pStyle w:val="InfoBlue"/>
            </w:pPr>
            <w:r>
              <w:t xml:space="preserve">El sistema es básicamente un aplicativo de interacción sencilla con </w:t>
            </w:r>
            <w:r>
              <w:lastRenderedPageBreak/>
              <w:t>utilidades basicas, lo que necesariamente debe evitar integrar componentes o elementos que hagan difícil la comprensión de uso al usuario.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lastRenderedPageBreak/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9B1606">
              <w:rPr>
                <w:lang w:val="es-CO"/>
              </w:rPr>
              <w:t>Número de utilidades catalogadas complejas por el usuario</w:t>
            </w:r>
          </w:p>
          <w:p w:rsidR="00705B1F" w:rsidRPr="00E66C13" w:rsidRDefault="009B1606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b=Número de utilidades disponibles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Segregar las utilidades para que el usuario realice sus actividades paso a paso ,sin volver complejo el uso del aplicativo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56481C" w:rsidP="00705B1F">
            <w:pPr>
              <w:pStyle w:val="InfoBlue"/>
            </w:pPr>
            <w:r>
              <w:t>Con esta métrica se pretende evaluar la satisfacción del usuario al realizar las actividades y determinar que el aplicativo no es des complejo.</w:t>
            </w:r>
          </w:p>
        </w:tc>
      </w:tr>
      <w:tr w:rsidR="00705B1F" w:rsidRPr="009B1606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9B1606" w:rsidRDefault="009B1606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a=Nú</w:t>
            </w:r>
            <w:r w:rsidR="00705B1F">
              <w:rPr>
                <w:lang w:val="es-CO"/>
              </w:rPr>
              <w:t xml:space="preserve">mero de </w:t>
            </w:r>
            <w:r>
              <w:rPr>
                <w:lang w:val="es-CO"/>
              </w:rPr>
              <w:t>utilidades realizadas por el usuario</w:t>
            </w:r>
          </w:p>
          <w:p w:rsidR="009B1606" w:rsidRDefault="009B1606" w:rsidP="009B1606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b=Numero de utilidades brindadas por el aplicativo</w:t>
            </w:r>
          </w:p>
          <w:p w:rsidR="00705B1F" w:rsidRPr="00D438CF" w:rsidRDefault="00705B1F" w:rsidP="009B1606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El máximo de errores generados por usuarios debe estar en un 3%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7918C7" w:rsidP="00705B1F">
            <w:pPr>
              <w:pStyle w:val="InfoBlue"/>
            </w:pPr>
            <w:r>
              <w:t>Con esta métrica se pretende evaluar el porcentaje de errores que generan los usuarios y determinar si es apropiado al 3% establecido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  <m:r>
                      <w:rPr>
                        <w:rFonts w:ascii="Cambria Math" w:hAnsi="Cambria Math" w:cs="Arial"/>
                        <w:lang w:val="es-CO"/>
                      </w:rPr>
                      <m:t>-c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0B7EEF">
              <w:rPr>
                <w:lang w:val="es-CO"/>
              </w:rPr>
              <w:t>Número de errores establecidos en el 3%</w:t>
            </w:r>
          </w:p>
          <w:p w:rsidR="000B7EEF" w:rsidRDefault="000B7EE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c=Número de errores generados por el usuario actualmente</w:t>
            </w:r>
          </w:p>
          <w:p w:rsidR="00705B1F" w:rsidRPr="00E66C13" w:rsidRDefault="000B7EE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b=Nú</w:t>
            </w:r>
            <w:r w:rsidR="00705B1F">
              <w:rPr>
                <w:lang w:val="es-CO"/>
              </w:rPr>
              <w:t xml:space="preserve">mero de </w:t>
            </w:r>
            <w:r>
              <w:rPr>
                <w:lang w:val="es-CO"/>
              </w:rPr>
              <w:t>errores totales en el aplicativo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Denegar el acceso del usuario al código fuente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B44FB9" w:rsidP="00705B1F">
            <w:pPr>
              <w:pStyle w:val="InfoBlue"/>
            </w:pPr>
            <w:r>
              <w:t>En esta métrica se pretende evaluar el acceso que se le niega aquellos usuarios interesados en el código fuente.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AF18A0">
              <w:rPr>
                <w:lang w:val="es-CO"/>
              </w:rPr>
              <w:t>Número</w:t>
            </w:r>
            <w:r>
              <w:rPr>
                <w:lang w:val="es-CO"/>
              </w:rPr>
              <w:t xml:space="preserve"> de </w:t>
            </w:r>
            <w:r w:rsidR="00AF18A0">
              <w:rPr>
                <w:lang w:val="es-CO"/>
              </w:rPr>
              <w:t>usuarios que desean el acceso al código fuente</w:t>
            </w:r>
          </w:p>
          <w:p w:rsidR="00705B1F" w:rsidRPr="00E66C13" w:rsidRDefault="00AF18A0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b=Nú</w:t>
            </w:r>
            <w:r w:rsidR="00705B1F">
              <w:rPr>
                <w:lang w:val="es-CO"/>
              </w:rPr>
              <w:t xml:space="preserve">mero de </w:t>
            </w:r>
            <w:r>
              <w:rPr>
                <w:lang w:val="es-CO"/>
              </w:rPr>
              <w:t>usuarios que acceden al aplicativo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lastRenderedPageBreak/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lastRenderedPageBreak/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Priorizar el almacenamiento de datos para evitar perdida de información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B44FB9" w:rsidP="00705B1F">
            <w:pPr>
              <w:pStyle w:val="InfoBlue"/>
            </w:pPr>
            <w:r>
              <w:t>En esta métrica se pretende evaluar la capacidad de almacenaje del aplicativo cuando surgen errores en el sistema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AF18A0">
              <w:rPr>
                <w:lang w:val="es-CO"/>
              </w:rPr>
              <w:t>Número de datos almacenados bajo errores del aplicativo</w:t>
            </w:r>
          </w:p>
          <w:p w:rsidR="00AF18A0" w:rsidRDefault="00705B1F" w:rsidP="00AF18A0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AF18A0">
              <w:rPr>
                <w:lang w:val="es-CO"/>
              </w:rPr>
              <w:t>Número de datos almacenados bajo estados normales del aplicativo</w:t>
            </w:r>
          </w:p>
          <w:p w:rsidR="00705B1F" w:rsidRPr="00D438CF" w:rsidRDefault="00AF18A0" w:rsidP="00AF18A0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705B1F"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Cumplir con un sistema basado en la teoría del color para un alto agrado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3805B1" w:rsidP="00705B1F">
            <w:pPr>
              <w:pStyle w:val="InfoBlue"/>
            </w:pPr>
            <w:r>
              <w:t>Esta métrica permitirá evaluar la integración adecuada de color sobre el aplicativo</w:t>
            </w:r>
          </w:p>
        </w:tc>
      </w:tr>
      <w:tr w:rsidR="00705B1F" w:rsidRPr="00AF18A0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AF18A0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AF18A0">
              <w:rPr>
                <w:lang w:val="es-CO"/>
              </w:rPr>
              <w:t>Número de satisfacción por el usuario a los colores del aplicativo</w:t>
            </w:r>
          </w:p>
          <w:p w:rsidR="00AF18A0" w:rsidRDefault="00AF18A0" w:rsidP="00AF18A0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705B1F">
              <w:rPr>
                <w:lang w:val="es-CO"/>
              </w:rPr>
              <w:t>b=</w:t>
            </w:r>
            <w:r w:rsidR="008370C9">
              <w:rPr>
                <w:lang w:val="es-CO"/>
              </w:rPr>
              <w:t>Ponderación establecía por diseñadores</w:t>
            </w:r>
          </w:p>
          <w:p w:rsidR="00705B1F" w:rsidRPr="00D438CF" w:rsidRDefault="00AF18A0" w:rsidP="00AF18A0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705B1F"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El usuario debe sentirse satisfecho al ejecutar una actividad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3805B1" w:rsidP="00705B1F">
            <w:pPr>
              <w:pStyle w:val="InfoBlue"/>
            </w:pPr>
            <w:r>
              <w:t>En esta métrica se pretende evaluar el nivel de satisfacción del usuario al realizar diversas actividades.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3536CE">
              <w:rPr>
                <w:lang w:val="es-CO"/>
              </w:rPr>
              <w:t>Número de satisfacción otorgado por el usuario en su interacción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3536CE">
              <w:rPr>
                <w:lang w:val="es-CO"/>
              </w:rPr>
              <w:t>Ponderación de satisfacción establecida por diseñadores.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Entregar un sistema de interacción, de agrado visual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3805B1" w:rsidP="00705B1F">
            <w:pPr>
              <w:pStyle w:val="InfoBlue"/>
            </w:pPr>
            <w:r>
              <w:t>En esta métrica se evaluara que la interacción entre el usuario y el aplicativo sea de agrado y satisfacción para el usuario.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lastRenderedPageBreak/>
              <w:t>a=</w:t>
            </w:r>
            <w:r w:rsidR="003536CE">
              <w:rPr>
                <w:lang w:val="es-CO"/>
              </w:rPr>
              <w:t>Número de utilidades que fueron de agrado visual para el usuario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3536CE">
              <w:rPr>
                <w:lang w:val="es-CO"/>
              </w:rPr>
              <w:t>Número de utilidades disponibles en el aplicativo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lastRenderedPageBreak/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Integrar un sistema de imágenes visuales, para hacer interactivo a aquellas personas con alto analfabetismo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3E0826" w:rsidP="00705B1F">
            <w:pPr>
              <w:pStyle w:val="InfoBlue"/>
            </w:pPr>
            <w:r>
              <w:t>En esta métrica se pretende evaluar la calidad del sistema respecto al desarrollo de opciones para personas con alto nivel de analfabetismo.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3536CE">
              <w:rPr>
                <w:lang w:val="es-CO"/>
              </w:rPr>
              <w:t xml:space="preserve"> Número de satisfacción otorgado por el usuario en la interacción con el aplicativo (usuario analfabeta)</w:t>
            </w:r>
          </w:p>
          <w:p w:rsidR="00705B1F" w:rsidRPr="00E66C13" w:rsidRDefault="00377B04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b=Número establecido por diseñadores, al nivel de satisfacción del usuario.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Cumplir con una afluencia promedio, según el acceso que se ejecute a Colciencias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3E0826" w:rsidP="00705B1F">
            <w:pPr>
              <w:pStyle w:val="InfoBlue"/>
            </w:pPr>
            <w:r>
              <w:t>En esta métrica se evaluara la respuesta que tiene el servidor con respecto al promedio de afluencia en el aplicativo.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EF5520">
              <w:rPr>
                <w:lang w:val="es-CO"/>
              </w:rPr>
              <w:t>Número de accesos concedidos al aplicativo por el servidor</w:t>
            </w:r>
          </w:p>
          <w:p w:rsidR="00377B04" w:rsidRDefault="00705B1F" w:rsidP="00377B04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EF5520">
              <w:rPr>
                <w:lang w:val="es-CO"/>
              </w:rPr>
              <w:t>Número de accesos solicitados al aplicativo en el servidor</w:t>
            </w:r>
          </w:p>
          <w:p w:rsidR="00705B1F" w:rsidRPr="00D438CF" w:rsidRDefault="00377B04" w:rsidP="00377B04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705B1F"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Capacidad de detectar fallas y notificarlas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3E0826" w:rsidP="00705B1F">
            <w:pPr>
              <w:pStyle w:val="InfoBlue"/>
            </w:pPr>
            <w:r>
              <w:t>Esta métrica evaluara la cantidad de fallas que detecta y notifica con respecto a las fallas que se generan.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CD4D95">
              <w:rPr>
                <w:lang w:val="es-CO"/>
              </w:rPr>
              <w:t>Número de fallas detectadas por el sistema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CD4D95">
              <w:rPr>
                <w:lang w:val="es-CO"/>
              </w:rPr>
              <w:t>Número de fallas en el sistema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lastRenderedPageBreak/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Cumplir con la disponibilidad constante pese a errores de relevancia mínima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3E0826" w:rsidP="00705B1F">
            <w:pPr>
              <w:pStyle w:val="InfoBlue"/>
            </w:pPr>
            <w:r>
              <w:t>Esta métrica evaluara la capacidad de respuesta que tiene el sistema de seguir funcionando bajo errores mínimos presentes en el sistema.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CD4D95">
              <w:rPr>
                <w:lang w:val="es-CO"/>
              </w:rPr>
              <w:t>Número de errores de baja relevancia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CD4D95">
              <w:rPr>
                <w:lang w:val="es-CO"/>
              </w:rPr>
              <w:t>Número de errores presentes en el sistema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Cumplir con un funcionamiento de 24 horas y 7 días a la semana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516D27" w:rsidP="00705B1F">
            <w:pPr>
              <w:pStyle w:val="InfoBlue"/>
            </w:pPr>
            <w:r>
              <w:t>En esta métrica se evaluara la capacidad del servidor de encontrarse operando 24/7.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A2673E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a=Nú</w:t>
            </w:r>
            <w:r w:rsidR="00705B1F">
              <w:rPr>
                <w:lang w:val="es-CO"/>
              </w:rPr>
              <w:t xml:space="preserve">mero </w:t>
            </w:r>
            <w:r>
              <w:rPr>
                <w:lang w:val="es-CO"/>
              </w:rPr>
              <w:t>de accesos denegados en la semana</w:t>
            </w:r>
          </w:p>
          <w:p w:rsidR="00A2673E" w:rsidRDefault="00705B1F" w:rsidP="00A2673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A2673E">
              <w:rPr>
                <w:lang w:val="es-CO"/>
              </w:rPr>
              <w:t xml:space="preserve">Número de accesos solicitados en la semana </w:t>
            </w:r>
          </w:p>
          <w:p w:rsidR="00705B1F" w:rsidRPr="00D438CF" w:rsidRDefault="00A2673E" w:rsidP="00A2673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705B1F"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Permitir una fácil restauración del sistema a fallos mayores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F93FB1" w:rsidP="00705B1F">
            <w:pPr>
              <w:pStyle w:val="InfoBlue"/>
            </w:pPr>
            <w:r>
              <w:t xml:space="preserve">Esta métrica permitirá evaluar el tiempo de respuesta del sistema para recuperarse de fallos mayores 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A2673E">
              <w:rPr>
                <w:lang w:val="es-CO"/>
              </w:rPr>
              <w:t>Número de errores de los cuales se recuperó el sistema.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A2673E">
              <w:rPr>
                <w:lang w:val="es-CO"/>
              </w:rPr>
              <w:t>Número de errores ocurridos en el sistema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Habilitar el sistema automáticamente en el menor tiempo posible, después de caídas servidor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222004" w:rsidP="00705B1F">
            <w:pPr>
              <w:pStyle w:val="InfoBlue"/>
            </w:pPr>
            <w:r>
              <w:t>Esta métrica evaluara el tiempo que tarda el servidor en realizar una recuperación automática del sistema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5D75D4" w:rsidRPr="005D75D4" w:rsidRDefault="00705B1F" w:rsidP="005D75D4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  <m:r>
                      <w:rPr>
                        <w:rFonts w:ascii="Cambria Math" w:hAnsi="Cambria Math" w:cs="Arial"/>
                        <w:lang w:val="es-CO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den>
                </m:f>
              </m:oMath>
            </m:oMathPara>
          </w:p>
          <w:p w:rsidR="00705B1F" w:rsidRDefault="00705B1F" w:rsidP="005D75D4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5D75D4">
              <w:rPr>
                <w:lang w:val="es-CO"/>
              </w:rPr>
              <w:t>Tiempo que tarda el sistema en recuperarse según los requisitos establecidos</w:t>
            </w:r>
          </w:p>
          <w:p w:rsidR="005D75D4" w:rsidRPr="005D75D4" w:rsidRDefault="00EA14A5" w:rsidP="005D75D4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lastRenderedPageBreak/>
              <w:t>b</w:t>
            </w:r>
            <w:r w:rsidR="005D75D4">
              <w:rPr>
                <w:lang w:val="es-CO"/>
              </w:rPr>
              <w:t>=Tiempo que tarda actualmente en recuperarse a caídas del sistema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lastRenderedPageBreak/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P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Permitir la interacción eficiente con los módulos que no se encuentren afectados por fallas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737883" w:rsidP="00705B1F">
            <w:pPr>
              <w:pStyle w:val="InfoBlue"/>
            </w:pPr>
            <w:r>
              <w:t>Esta métrica evaluara la capacidad del sistema de seguir en pie, así algunos módulos del sistema se encuentren afectados por fallos.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6E3758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a=Nú</w:t>
            </w:r>
            <w:r w:rsidR="00705B1F">
              <w:rPr>
                <w:lang w:val="es-CO"/>
              </w:rPr>
              <w:t xml:space="preserve">mero de </w:t>
            </w:r>
            <w:r>
              <w:rPr>
                <w:lang w:val="es-CO"/>
              </w:rPr>
              <w:t>errores generados en los módulos</w:t>
            </w:r>
          </w:p>
          <w:p w:rsidR="006E3758" w:rsidRDefault="00705B1F" w:rsidP="006E3758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6E3758">
              <w:rPr>
                <w:lang w:val="es-CO"/>
              </w:rPr>
              <w:t>Número de errores generados en los módulos antes de caer el sistema</w:t>
            </w:r>
          </w:p>
          <w:p w:rsidR="00705B1F" w:rsidRPr="00D438CF" w:rsidRDefault="006E3758" w:rsidP="006E3758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705B1F"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Inhabilitar el acceso de personas no autorizadas al aplicativo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737883" w:rsidP="00705B1F">
            <w:pPr>
              <w:pStyle w:val="InfoBlue"/>
            </w:pPr>
            <w:r>
              <w:t>Esta métrica evaluara la cantidad de accesos denegados al aplicativo por personas no autorizadas.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a=N</w:t>
            </w:r>
            <w:r w:rsidR="00FF69C2">
              <w:rPr>
                <w:lang w:val="es-CO"/>
              </w:rPr>
              <w:t>ú</w:t>
            </w:r>
            <w:r>
              <w:rPr>
                <w:lang w:val="es-CO"/>
              </w:rPr>
              <w:t xml:space="preserve">mero de </w:t>
            </w:r>
            <w:r w:rsidR="00FF69C2">
              <w:rPr>
                <w:lang w:val="es-CO"/>
              </w:rPr>
              <w:t>accesos denegados por usuarios no autorizados</w:t>
            </w:r>
          </w:p>
          <w:p w:rsidR="00705B1F" w:rsidRPr="00E66C13" w:rsidRDefault="00FF69C2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b=Nú</w:t>
            </w:r>
            <w:r w:rsidR="00705B1F">
              <w:rPr>
                <w:lang w:val="es-CO"/>
              </w:rPr>
              <w:t xml:space="preserve">mero de </w:t>
            </w:r>
            <w:r>
              <w:rPr>
                <w:lang w:val="es-CO"/>
              </w:rPr>
              <w:t>accesos solicitados por usuarios no autorizados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F37E1E" w:rsidP="00705B1F">
            <w:pPr>
              <w:pStyle w:val="InfoBlue"/>
            </w:pPr>
            <w:r w:rsidRPr="00F37E1E">
              <w:t>Evitar cambios a datos almacenados sin permisos de autenticación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886200" w:rsidP="00705B1F">
            <w:pPr>
              <w:pStyle w:val="InfoBlue"/>
            </w:pPr>
            <w:r>
              <w:t>Esta métrica evaluara la cantidad de datos cambiados por personas no autorizadas en el sistema.</w:t>
            </w:r>
          </w:p>
        </w:tc>
      </w:tr>
      <w:tr w:rsidR="00705B1F" w:rsidRPr="00FF69C2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FF69C2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a=N</w:t>
            </w:r>
            <w:r w:rsidR="00FF69C2">
              <w:rPr>
                <w:lang w:val="es-CO"/>
              </w:rPr>
              <w:t>ú</w:t>
            </w:r>
            <w:r>
              <w:rPr>
                <w:lang w:val="es-CO"/>
              </w:rPr>
              <w:t xml:space="preserve">mero de </w:t>
            </w:r>
            <w:r w:rsidR="00FF69C2">
              <w:rPr>
                <w:lang w:val="es-CO"/>
              </w:rPr>
              <w:t>cambios no autorizados en el sistema</w:t>
            </w:r>
          </w:p>
          <w:p w:rsidR="00705B1F" w:rsidRPr="00E66C13" w:rsidRDefault="00FF69C2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b=Número de cambios en el sistema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1F3601" w:rsidP="00705B1F">
            <w:pPr>
              <w:pStyle w:val="InfoBlue"/>
            </w:pPr>
            <w:r w:rsidRPr="001F3601">
              <w:t>Integrar sistemas de backup en intervalos determinados, para recuperaciones inesperadas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886200" w:rsidP="00705B1F">
            <w:pPr>
              <w:pStyle w:val="InfoBlue"/>
            </w:pPr>
            <w:r>
              <w:t xml:space="preserve">Esta métrica evaluara la integración de sistemas que realicen copias de </w:t>
            </w:r>
            <w:r>
              <w:lastRenderedPageBreak/>
              <w:t>seguridad a las bases de almacenamiento.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lastRenderedPageBreak/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FF69C2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a=Nú</w:t>
            </w:r>
            <w:r w:rsidR="00705B1F">
              <w:rPr>
                <w:lang w:val="es-CO"/>
              </w:rPr>
              <w:t xml:space="preserve">mero de </w:t>
            </w:r>
            <w:r>
              <w:rPr>
                <w:lang w:val="es-CO"/>
              </w:rPr>
              <w:t>errores al integrar el sistema de backup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b=Numero de </w:t>
            </w:r>
            <w:r w:rsidR="00FF69C2">
              <w:rPr>
                <w:lang w:val="es-CO"/>
              </w:rPr>
              <w:t>errores del sistema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1F3601" w:rsidP="00705B1F">
            <w:pPr>
              <w:pStyle w:val="InfoBlue"/>
            </w:pPr>
            <w:r w:rsidRPr="001F3601">
              <w:t>Acceso al código fuente y datos confidenciales desde el mismo servidor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886200" w:rsidP="00705B1F">
            <w:pPr>
              <w:pStyle w:val="InfoBlue"/>
            </w:pPr>
            <w:r>
              <w:t>Esta métrica evaluara el acceso que se tiene al código fuente y a los datos confidenciales del sistema.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705B1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FF69C2">
              <w:rPr>
                <w:lang w:val="es-CO"/>
              </w:rPr>
              <w:t>N</w:t>
            </w:r>
            <w:r w:rsidR="00EA14A5">
              <w:rPr>
                <w:lang w:val="es-CO"/>
              </w:rPr>
              <w:t>ú</w:t>
            </w:r>
            <w:r w:rsidR="00FF69C2">
              <w:rPr>
                <w:lang w:val="es-CO"/>
              </w:rPr>
              <w:t>mero de accesos a datos confidenciales</w:t>
            </w:r>
            <w:r w:rsidR="00EA14A5">
              <w:rPr>
                <w:lang w:val="es-CO"/>
              </w:rPr>
              <w:t xml:space="preserve"> satisfactoriamente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FF69C2">
              <w:rPr>
                <w:lang w:val="es-CO"/>
              </w:rPr>
              <w:t>N</w:t>
            </w:r>
            <w:r w:rsidR="00EA14A5">
              <w:rPr>
                <w:lang w:val="es-CO"/>
              </w:rPr>
              <w:t>ú</w:t>
            </w:r>
            <w:r w:rsidR="00FF69C2">
              <w:rPr>
                <w:lang w:val="es-CO"/>
              </w:rPr>
              <w:t xml:space="preserve">mero de accesos </w:t>
            </w:r>
            <w:r w:rsidR="00EA14A5">
              <w:rPr>
                <w:lang w:val="es-CO"/>
              </w:rPr>
              <w:t>a datos confidenciales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705B1F" w:rsidRPr="00D95ADE" w:rsidTr="00705B1F">
        <w:tc>
          <w:tcPr>
            <w:tcW w:w="1854" w:type="dxa"/>
            <w:tcBorders>
              <w:bottom w:val="single" w:sz="12" w:space="0" w:color="000000"/>
            </w:tcBorders>
          </w:tcPr>
          <w:p w:rsidR="00705B1F" w:rsidRDefault="00705B1F" w:rsidP="00705B1F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705B1F" w:rsidRPr="00D438CF" w:rsidRDefault="001F3601" w:rsidP="00705B1F">
            <w:pPr>
              <w:pStyle w:val="InfoBlue"/>
            </w:pPr>
            <w:r w:rsidRPr="001F3601">
              <w:t>Autenticaciones de usuario para el acceso de datos</w:t>
            </w:r>
          </w:p>
        </w:tc>
      </w:tr>
      <w:tr w:rsidR="00705B1F" w:rsidRPr="00D95ADE" w:rsidTr="00705B1F">
        <w:tc>
          <w:tcPr>
            <w:tcW w:w="1854" w:type="dxa"/>
            <w:tcBorders>
              <w:top w:val="nil"/>
            </w:tcBorders>
          </w:tcPr>
          <w:p w:rsidR="00705B1F" w:rsidRDefault="00705B1F" w:rsidP="00705B1F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705B1F" w:rsidRPr="00D438CF" w:rsidRDefault="00886200" w:rsidP="00705B1F">
            <w:pPr>
              <w:pStyle w:val="InfoBlue"/>
            </w:pPr>
            <w:r>
              <w:t>Esta métrica evaluara el tiempo de respuesta de la autenticación y la calidad con la que realiza el proceso de autenticación.</w:t>
            </w:r>
          </w:p>
        </w:tc>
      </w:tr>
      <w:tr w:rsidR="00705B1F" w:rsidRPr="00EA14A5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  <m:r>
                      <w:rPr>
                        <w:rFonts w:ascii="Cambria Math" w:hAnsi="Cambria Math" w:cs="Arial"/>
                        <w:lang w:val="es-CO"/>
                      </w:rPr>
                      <m:t>-b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den>
                </m:f>
              </m:oMath>
            </m:oMathPara>
          </w:p>
          <w:p w:rsidR="00EA14A5" w:rsidRDefault="00EA14A5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A=Tiempo que tarda en autenticarse según el acta de requisitos</w:t>
            </w:r>
          </w:p>
          <w:p w:rsidR="00705B1F" w:rsidRPr="00E66C13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EA14A5">
              <w:rPr>
                <w:lang w:val="es-CO"/>
              </w:rPr>
              <w:t>Tiempo que tarda actualmente en autenticar los requisitos</w:t>
            </w:r>
          </w:p>
          <w:p w:rsidR="00705B1F" w:rsidRPr="00D438CF" w:rsidRDefault="00705B1F" w:rsidP="00705B1F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705B1F" w:rsidRPr="00D438CF" w:rsidTr="00705B1F">
        <w:tc>
          <w:tcPr>
            <w:tcW w:w="1854" w:type="dxa"/>
          </w:tcPr>
          <w:p w:rsidR="00705B1F" w:rsidRDefault="00705B1F" w:rsidP="00705B1F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705B1F" w:rsidRPr="00D438CF" w:rsidRDefault="00705B1F" w:rsidP="00705B1F">
            <w:pPr>
              <w:pStyle w:val="InfoBlue"/>
            </w:pPr>
          </w:p>
        </w:tc>
      </w:tr>
    </w:tbl>
    <w:p w:rsidR="00705B1F" w:rsidRDefault="00705B1F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Evitar la ejecución del aplicativo con  existencia de errores de alta importancia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886200" w:rsidP="003536CE">
            <w:pPr>
              <w:pStyle w:val="InfoBlue"/>
            </w:pPr>
            <w:r>
              <w:t>Esta métrica evaluara la cantidad de errores de gran importancia sobre el aplicativo que inhabilita su ejecución.</w:t>
            </w:r>
          </w:p>
        </w:tc>
      </w:tr>
      <w:tr w:rsidR="001F3601" w:rsidRPr="00EA14A5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EA14A5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EA14A5">
              <w:rPr>
                <w:lang w:val="es-CO"/>
              </w:rPr>
              <w:t>Número de errores de prioridad sobre el sistema</w:t>
            </w:r>
          </w:p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EA14A5">
              <w:rPr>
                <w:lang w:val="es-CO"/>
              </w:rPr>
              <w:t>Número de errores en el sistema</w:t>
            </w:r>
          </w:p>
          <w:p w:rsidR="001F3601" w:rsidRPr="00D438CF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La integridad de la aplicación debe ser constante pese a los cambios que se ejecuten en módulos asociados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002314" w:rsidP="003536CE">
            <w:pPr>
              <w:pStyle w:val="InfoBlue"/>
            </w:pPr>
            <w:r>
              <w:t xml:space="preserve">Esta métrica deberá evaluar la integridad de los módulos y la resistencia a cambios sin verse afectados. 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Pr="00002314" w:rsidRDefault="001F3601" w:rsidP="003536CE">
            <w:pPr>
              <w:pStyle w:val="Tabletext"/>
            </w:pPr>
            <w:r w:rsidRPr="00002314"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EA14A5">
              <w:rPr>
                <w:lang w:val="es-CO"/>
              </w:rPr>
              <w:t>Número de errores generados por los cambios implementados en módulos</w:t>
            </w:r>
          </w:p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EA14A5">
              <w:rPr>
                <w:lang w:val="es-CO"/>
              </w:rPr>
              <w:t>Número de errores en el aplicativo</w:t>
            </w:r>
          </w:p>
          <w:p w:rsidR="001F3601" w:rsidRPr="00D438CF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Integridad del aplicativo con las herramientas de Colciencias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6232E1" w:rsidP="003536CE">
            <w:pPr>
              <w:pStyle w:val="InfoBlue"/>
            </w:pPr>
            <w:r>
              <w:t>Esta métrica será útil para evaluar la capacidad del sistema para integrase con demás herramientas proporcionadas por Colciencias.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2872A9">
              <w:rPr>
                <w:lang w:val="es-CO"/>
              </w:rPr>
              <w:t>Número de herramientas con las que el aplicativo se integra satisfactoriamente</w:t>
            </w:r>
          </w:p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2872A9">
              <w:rPr>
                <w:lang w:val="es-CO"/>
              </w:rPr>
              <w:t>Número de herramientas de interacción con Colciencias</w:t>
            </w:r>
          </w:p>
          <w:p w:rsidR="001F3601" w:rsidRPr="00D438CF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El sistema será diseñado en módulos cerrados, donde no existen necesidades vitales de otro modulo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D84263" w:rsidP="003536CE">
            <w:pPr>
              <w:pStyle w:val="InfoBlue"/>
            </w:pPr>
            <w:r>
              <w:t>Esta métrica evaluara la independencia de cada uno de los módulos, y la capacidad de laborar por si solos.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a=Numero de </w:t>
            </w:r>
            <w:r w:rsidR="002872A9">
              <w:rPr>
                <w:lang w:val="es-CO"/>
              </w:rPr>
              <w:t xml:space="preserve">errores en los módulos sin afectar la integridad del sistema </w:t>
            </w:r>
          </w:p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2872A9">
              <w:rPr>
                <w:lang w:val="es-CO"/>
              </w:rPr>
              <w:t>Número de errores en el sistema antes de tumbar el aplicativo</w:t>
            </w:r>
          </w:p>
          <w:p w:rsidR="001F3601" w:rsidRPr="00D438CF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Manifestar errores que inhabiliten la ejecución del aplicativo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D84263" w:rsidP="003536CE">
            <w:pPr>
              <w:pStyle w:val="InfoBlue"/>
            </w:pPr>
            <w:r>
              <w:t>Esta métrica evaluara la cantidad de errores que inhabilitan el aplicativo, con respecto a los errores que surgen en el todo el sistema.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lastRenderedPageBreak/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2872A9">
              <w:rPr>
                <w:lang w:val="es-CO"/>
              </w:rPr>
              <w:t>Número de errores que inhabilitan el aplicativo</w:t>
            </w:r>
          </w:p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2872A9">
              <w:rPr>
                <w:lang w:val="es-CO"/>
              </w:rPr>
              <w:t>Número de errores del aplicativo</w:t>
            </w:r>
          </w:p>
          <w:p w:rsidR="001F3601" w:rsidRPr="00D438CF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El sistema será diseñado en módulos que permitan su modificación sin afectar el servicio que presten a otros módulos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D84263" w:rsidP="003536CE">
            <w:pPr>
              <w:pStyle w:val="InfoBlue"/>
            </w:pPr>
            <w:r>
              <w:t>En esta métrica se evaluara la integridad de los módulos, y la capacidad de ser modificados sin alterar el sistema en general</w:t>
            </w:r>
          </w:p>
        </w:tc>
      </w:tr>
      <w:tr w:rsidR="001F3601" w:rsidRPr="00A2237E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A2237E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5E7E41">
              <w:rPr>
                <w:lang w:val="es-CO"/>
              </w:rPr>
              <w:t>Numero de errores generados después de realizar modificaciones sobre los módulos</w:t>
            </w:r>
          </w:p>
          <w:p w:rsidR="005E7E41" w:rsidRDefault="005E7E41" w:rsidP="005E7E41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b=Número de errores del aplicativo</w:t>
            </w:r>
          </w:p>
          <w:p w:rsidR="001F3601" w:rsidRPr="00D438CF" w:rsidRDefault="001F3601" w:rsidP="005E7E41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Permitir las pruebas de caja negra sin alterar el funcionamiento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D84263" w:rsidP="00D84263">
            <w:pPr>
              <w:pStyle w:val="InfoBlue"/>
            </w:pPr>
            <w:r>
              <w:t>Esta métrica evaluara la capacidad de ejecutar las pruebas de caja negra sin alterar el funcionamiento del sistema.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5E7E41">
              <w:rPr>
                <w:lang w:val="es-CO"/>
              </w:rPr>
              <w:t>Número de errores encontrados por las pruebas de caja negra</w:t>
            </w:r>
          </w:p>
          <w:p w:rsidR="005E7E41" w:rsidRDefault="001F3601" w:rsidP="001F5FB1">
            <w:pPr>
              <w:pStyle w:val="Textoindependiente"/>
              <w:tabs>
                <w:tab w:val="center" w:pos="3700"/>
              </w:tabs>
              <w:jc w:val="both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1F5FB1">
              <w:rPr>
                <w:lang w:val="es-CO"/>
              </w:rPr>
              <w:t>Número de errores en el sistema</w:t>
            </w:r>
          </w:p>
          <w:p w:rsidR="001F3601" w:rsidRPr="00D438CF" w:rsidRDefault="005E7E41" w:rsidP="005E7E41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1F3601"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Permitir la prueba de acceso de datos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D84263" w:rsidP="003536CE">
            <w:pPr>
              <w:pStyle w:val="InfoBlue"/>
            </w:pPr>
            <w:r>
              <w:t>En esta métrica se evaluara la cantidad y la calidad de acceso a los datos almacenados.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1F5FB1">
              <w:rPr>
                <w:lang w:val="es-CO"/>
              </w:rPr>
              <w:t>Número de accesos a los datos ejecutados satisfactoriamente</w:t>
            </w:r>
          </w:p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1F5FB1">
              <w:rPr>
                <w:lang w:val="es-CO"/>
              </w:rPr>
              <w:t>Número de accesos a los datos</w:t>
            </w:r>
          </w:p>
          <w:p w:rsidR="001F3601" w:rsidRPr="00D438CF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Permitir la prueba de módulos individuales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D84263" w:rsidP="003536CE">
            <w:pPr>
              <w:pStyle w:val="InfoBlue"/>
            </w:pPr>
            <w:r>
              <w:t xml:space="preserve">Esta métrica evaluara </w:t>
            </w:r>
            <w:r w:rsidR="009A4507">
              <w:t>los módulos individuales</w:t>
            </w:r>
            <w:r>
              <w:t>, como su integridad misma.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9A4507">
              <w:rPr>
                <w:lang w:val="es-CO"/>
              </w:rPr>
              <w:t>Número de errores identificados en las pruebas de módulos</w:t>
            </w:r>
          </w:p>
          <w:p w:rsidR="009A4507" w:rsidRDefault="001F3601" w:rsidP="009A4507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9A4507">
              <w:rPr>
                <w:lang w:val="es-CO"/>
              </w:rPr>
              <w:t>Número de errores del sistema</w:t>
            </w:r>
          </w:p>
          <w:p w:rsidR="001F3601" w:rsidRPr="00D438CF" w:rsidRDefault="009A4507" w:rsidP="009A4507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1F3601"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Adaptabilidad a los cambios de Hardware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D84263" w:rsidP="003536CE">
            <w:pPr>
              <w:pStyle w:val="InfoBlue"/>
            </w:pPr>
            <w:r>
              <w:t>En esta métrica se evaluara la capacidad del sistema de soportar cambios en el hardware y seguir operando con total normalidad.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9A4507">
              <w:rPr>
                <w:lang w:val="es-CO"/>
              </w:rPr>
              <w:t>Número de errores generados después de realizar cambios en hardware</w:t>
            </w:r>
          </w:p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9A4507">
              <w:rPr>
                <w:lang w:val="es-CO"/>
              </w:rPr>
              <w:t>Número de errores del sistema</w:t>
            </w:r>
          </w:p>
          <w:p w:rsidR="001F3601" w:rsidRPr="00D438CF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Adaptabilidad en diversos sistemas de almacenamiento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D84263" w:rsidP="003536CE">
            <w:pPr>
              <w:pStyle w:val="InfoBlue"/>
            </w:pPr>
            <w:r>
              <w:t xml:space="preserve">Esta métrica permitirá evaluar la capacidad de poder almacenar la información en diversos </w:t>
            </w:r>
            <w:r w:rsidR="009A4507">
              <w:t>sistemas.</w:t>
            </w:r>
          </w:p>
        </w:tc>
      </w:tr>
      <w:tr w:rsidR="001F3601" w:rsidRPr="009A4507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9A4507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9A4507">
              <w:rPr>
                <w:lang w:val="es-CO"/>
              </w:rPr>
              <w:t>Número de sistemas de almacenamiento compatibles en los que se puede almacenar satisfactoriamente</w:t>
            </w:r>
          </w:p>
          <w:p w:rsidR="001F3601" w:rsidRPr="00E66C13" w:rsidRDefault="009A4507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1F3601">
              <w:rPr>
                <w:lang w:val="es-CO"/>
              </w:rPr>
              <w:t>b=</w:t>
            </w:r>
            <w:r>
              <w:rPr>
                <w:lang w:val="es-CO"/>
              </w:rPr>
              <w:t>Número de sistemas de almacenamiento compatibles</w:t>
            </w:r>
          </w:p>
          <w:p w:rsidR="001F3601" w:rsidRPr="00D438CF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Facilidad de instalación en el servidor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D84263" w:rsidP="003536CE">
            <w:pPr>
              <w:pStyle w:val="InfoBlue"/>
            </w:pPr>
            <w:r>
              <w:t>En esta métrica se evaluara el tiempo de instalación en el servidor.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  <m:r>
                      <w:rPr>
                        <w:rFonts w:ascii="Cambria Math" w:hAnsi="Cambria Math" w:cs="Arial"/>
                        <w:lang w:val="es-CO"/>
                      </w:rPr>
                      <m:t>-b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9A4507">
              <w:rPr>
                <w:lang w:val="es-CO"/>
              </w:rPr>
              <w:t>Tiempo estimado de instalación definido en la acta de requisitos</w:t>
            </w:r>
          </w:p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9A4507">
              <w:rPr>
                <w:lang w:val="es-CO"/>
              </w:rPr>
              <w:t>Tiempo de instalación actual</w:t>
            </w:r>
          </w:p>
          <w:p w:rsidR="001F3601" w:rsidRPr="00D438CF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lastRenderedPageBreak/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Facilidad de desinstalación del servidor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D84263" w:rsidP="003536CE">
            <w:pPr>
              <w:pStyle w:val="InfoBlue"/>
            </w:pPr>
            <w:r>
              <w:t>Es esta métrica se evaluara el tiempo de desinstalación en el servidor.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  <m:r>
                      <w:rPr>
                        <w:rFonts w:ascii="Cambria Math" w:hAnsi="Cambria Math" w:cs="Arial"/>
                        <w:lang w:val="es-CO"/>
                      </w:rPr>
                      <m:t>-b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9A4507">
              <w:rPr>
                <w:lang w:val="es-CO"/>
              </w:rPr>
              <w:t>Tiempo estimado de desinstalación definido en el acta de requisitos</w:t>
            </w:r>
          </w:p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9A4507">
              <w:rPr>
                <w:lang w:val="es-CO"/>
              </w:rPr>
              <w:t>Tiempo de desinstalación actual</w:t>
            </w:r>
          </w:p>
          <w:p w:rsidR="001F3601" w:rsidRPr="00D438CF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Capacidad de funcionalidad constante de los datos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D84263" w:rsidP="003536CE">
            <w:pPr>
              <w:pStyle w:val="InfoBlue"/>
            </w:pPr>
            <w:r>
              <w:t>En esta métrica se evaluara la integridad de los datos al ser usados constant</w:t>
            </w:r>
            <w:r w:rsidR="00516C1E">
              <w:t>emente.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9A4507">
              <w:rPr>
                <w:lang w:val="es-CO"/>
              </w:rPr>
              <w:t>Número de datos con errores de integridad</w:t>
            </w:r>
          </w:p>
          <w:p w:rsidR="009A4507" w:rsidRDefault="001F3601" w:rsidP="009A4507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9A4507">
              <w:rPr>
                <w:lang w:val="es-CO"/>
              </w:rPr>
              <w:t>Número de datos usados por el sistema</w:t>
            </w:r>
          </w:p>
          <w:p w:rsidR="001F3601" w:rsidRPr="00D438CF" w:rsidRDefault="009A4507" w:rsidP="009A4507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1F3601"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D438CF">
      <w:pPr>
        <w:ind w:left="720"/>
        <w:rPr>
          <w:lang w:val="es-CO"/>
        </w:rPr>
      </w:pPr>
    </w:p>
    <w:tbl>
      <w:tblPr>
        <w:tblW w:w="8745" w:type="dxa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A0" w:firstRow="1" w:lastRow="0" w:firstColumn="1" w:lastColumn="0" w:noHBand="0" w:noVBand="0"/>
      </w:tblPr>
      <w:tblGrid>
        <w:gridCol w:w="1854"/>
        <w:gridCol w:w="6891"/>
      </w:tblGrid>
      <w:tr w:rsidR="001F3601" w:rsidRPr="00D95ADE" w:rsidTr="003536CE">
        <w:tc>
          <w:tcPr>
            <w:tcW w:w="1854" w:type="dxa"/>
            <w:tcBorders>
              <w:bottom w:val="single" w:sz="12" w:space="0" w:color="000000"/>
            </w:tcBorders>
          </w:tcPr>
          <w:p w:rsidR="001F3601" w:rsidRDefault="001F3601" w:rsidP="003536CE">
            <w:pPr>
              <w:pStyle w:val="Tabletext"/>
            </w:pPr>
            <w:r>
              <w:t>Name</w:t>
            </w:r>
          </w:p>
        </w:tc>
        <w:tc>
          <w:tcPr>
            <w:tcW w:w="6891" w:type="dxa"/>
            <w:tcBorders>
              <w:bottom w:val="single" w:sz="12" w:space="0" w:color="000000"/>
            </w:tcBorders>
          </w:tcPr>
          <w:p w:rsidR="001F3601" w:rsidRPr="00D438CF" w:rsidRDefault="001F3601" w:rsidP="003536CE">
            <w:pPr>
              <w:pStyle w:val="InfoBlue"/>
            </w:pPr>
            <w:r w:rsidRPr="001F3601">
              <w:t>Soporte al usuario en necesidades básicas</w:t>
            </w:r>
          </w:p>
        </w:tc>
      </w:tr>
      <w:tr w:rsidR="001F3601" w:rsidRPr="00D95ADE" w:rsidTr="003536CE">
        <w:tc>
          <w:tcPr>
            <w:tcW w:w="1854" w:type="dxa"/>
            <w:tcBorders>
              <w:top w:val="nil"/>
            </w:tcBorders>
          </w:tcPr>
          <w:p w:rsidR="001F3601" w:rsidRDefault="001F3601" w:rsidP="003536CE">
            <w:pPr>
              <w:pStyle w:val="Tabletext"/>
            </w:pPr>
            <w:r>
              <w:t>Definition</w:t>
            </w:r>
          </w:p>
        </w:tc>
        <w:tc>
          <w:tcPr>
            <w:tcW w:w="6891" w:type="dxa"/>
            <w:tcBorders>
              <w:top w:val="nil"/>
            </w:tcBorders>
          </w:tcPr>
          <w:p w:rsidR="001F3601" w:rsidRPr="00D438CF" w:rsidRDefault="00516C1E" w:rsidP="003536CE">
            <w:pPr>
              <w:pStyle w:val="InfoBlue"/>
            </w:pPr>
            <w:r>
              <w:t>En esta métrica evaluara la cantidad de soportes básicos que otorga el sistema a preguntas frecuentes.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Analysis Procedure</w:t>
            </w:r>
          </w:p>
        </w:tc>
        <w:tc>
          <w:tcPr>
            <w:tcW w:w="6891" w:type="dxa"/>
          </w:tcPr>
          <w:p w:rsidR="001F3601" w:rsidRPr="00E66C13" w:rsidRDefault="001F3601" w:rsidP="003536CE">
            <w:pPr>
              <w:pStyle w:val="Textoindependiente"/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b</m:t>
                    </m:r>
                  </m:den>
                </m:f>
              </m:oMath>
            </m:oMathPara>
          </w:p>
          <w:p w:rsidR="001F3601" w:rsidRDefault="001F3601" w:rsidP="003536CE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a=</w:t>
            </w:r>
            <w:r w:rsidR="00837C5F">
              <w:rPr>
                <w:lang w:val="es-CO"/>
              </w:rPr>
              <w:t>Número de ayudas solicitadas por el usuario</w:t>
            </w:r>
          </w:p>
          <w:p w:rsidR="00837C5F" w:rsidRDefault="001F3601" w:rsidP="009A4507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b=</w:t>
            </w:r>
            <w:r w:rsidR="00837C5F">
              <w:rPr>
                <w:lang w:val="es-CO"/>
              </w:rPr>
              <w:t>Número de ayudas dispuesta al servicio de usuarios</w:t>
            </w:r>
          </w:p>
          <w:p w:rsidR="001F3601" w:rsidRPr="00D438CF" w:rsidRDefault="009A4507" w:rsidP="009A4507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1F3601">
              <w:rPr>
                <w:lang w:val="es-CO"/>
              </w:rPr>
              <w:t>0 &lt;=X &lt;= 1</w:t>
            </w:r>
          </w:p>
        </w:tc>
      </w:tr>
      <w:tr w:rsidR="001F3601" w:rsidRPr="00D438CF" w:rsidTr="003536CE">
        <w:tc>
          <w:tcPr>
            <w:tcW w:w="1854" w:type="dxa"/>
          </w:tcPr>
          <w:p w:rsidR="001F3601" w:rsidRDefault="001F3601" w:rsidP="003536CE">
            <w:pPr>
              <w:pStyle w:val="Tabletext"/>
            </w:pPr>
            <w:r>
              <w:t>Responsibilities</w:t>
            </w:r>
          </w:p>
        </w:tc>
        <w:tc>
          <w:tcPr>
            <w:tcW w:w="6891" w:type="dxa"/>
          </w:tcPr>
          <w:p w:rsidR="001F3601" w:rsidRPr="00D438CF" w:rsidRDefault="001F3601" w:rsidP="003536CE">
            <w:pPr>
              <w:pStyle w:val="InfoBlue"/>
            </w:pPr>
          </w:p>
        </w:tc>
      </w:tr>
    </w:tbl>
    <w:p w:rsidR="001F3601" w:rsidRDefault="001F3601" w:rsidP="001F3601">
      <w:pPr>
        <w:rPr>
          <w:lang w:val="es-CO"/>
        </w:rPr>
      </w:pPr>
    </w:p>
    <w:p w:rsidR="001F3601" w:rsidRDefault="00837C5F" w:rsidP="00837C5F">
      <w:pPr>
        <w:ind w:left="720"/>
        <w:jc w:val="both"/>
        <w:rPr>
          <w:lang w:val="es-CO"/>
        </w:rPr>
      </w:pPr>
      <w:r>
        <w:rPr>
          <w:lang w:val="es-CO"/>
        </w:rPr>
        <w:t>La responsabilidad de las métricas radica en los elaboradores del proyecto, y la capacidad de estudios que han desarrollado a través de usuarios que interactúan con el aplicativo. La fase de medición se puede realizar en cualquier instante del proyecto pero su fase prioritaria será la de pruebas.</w:t>
      </w:r>
    </w:p>
    <w:p w:rsidR="00837C5F" w:rsidRDefault="00837C5F" w:rsidP="00837C5F">
      <w:pPr>
        <w:ind w:left="720"/>
        <w:jc w:val="both"/>
        <w:rPr>
          <w:lang w:val="es-CO"/>
        </w:rPr>
      </w:pPr>
    </w:p>
    <w:p w:rsidR="00837C5F" w:rsidRDefault="002D16CC" w:rsidP="00837C5F">
      <w:pPr>
        <w:ind w:left="720"/>
        <w:jc w:val="both"/>
        <w:rPr>
          <w:lang w:val="es-CO"/>
        </w:rPr>
      </w:pPr>
      <w:r>
        <w:rPr>
          <w:lang w:val="es-CO"/>
        </w:rPr>
        <w:t>En la actualidad la fase de medición no es estable, debido a que el aplicativo no se encuentra culminado, pero para argumentar estas calificaciones se desarrollaron pruebas heurísticas que aproximan muy adecuadamente los resultados que se presentan las métricas.</w:t>
      </w:r>
      <w:bookmarkStart w:id="21" w:name="_GoBack"/>
      <w:bookmarkEnd w:id="21"/>
    </w:p>
    <w:p w:rsidR="00837C5F" w:rsidRPr="00705B1F" w:rsidRDefault="00837C5F" w:rsidP="00D438CF">
      <w:pPr>
        <w:ind w:left="720"/>
        <w:rPr>
          <w:lang w:val="es-CO"/>
        </w:rPr>
      </w:pPr>
    </w:p>
    <w:p w:rsidR="00A17CBB" w:rsidRPr="00837C5F" w:rsidRDefault="00A17CBB">
      <w:pPr>
        <w:pStyle w:val="Ttulo1"/>
        <w:rPr>
          <w:b w:val="0"/>
        </w:rPr>
      </w:pPr>
      <w:r w:rsidRPr="00837C5F">
        <w:lastRenderedPageBreak/>
        <w:t>Annexes</w:t>
      </w:r>
      <w:bookmarkEnd w:id="20"/>
    </w:p>
    <w:p w:rsidR="00A17CBB" w:rsidRDefault="00FA182C" w:rsidP="00DE1700">
      <w:pPr>
        <w:pStyle w:val="InfoBlue"/>
      </w:pPr>
      <w:r>
        <w:t>Para mayo</w:t>
      </w:r>
      <w:r w:rsidR="003E2D03">
        <w:t>r</w:t>
      </w:r>
      <w:r>
        <w:t xml:space="preserve"> detalle visualice </w:t>
      </w:r>
      <w:r w:rsidR="003E2D03">
        <w:t>el archivo Metricas.xlsx que le permitirá observar la tabla de características, subcaracterísticas y métricas correspondientes al proyecto planteado.</w:t>
      </w:r>
    </w:p>
    <w:sectPr w:rsidR="00A17CB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038" w:rsidRDefault="00A52038">
      <w:pPr>
        <w:spacing w:line="240" w:lineRule="auto"/>
      </w:pPr>
      <w:r>
        <w:separator/>
      </w:r>
    </w:p>
  </w:endnote>
  <w:endnote w:type="continuationSeparator" w:id="0">
    <w:p w:rsidR="00A52038" w:rsidRDefault="00A52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CE" w:rsidRDefault="003536C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536CE" w:rsidRDefault="003536C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36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36CE" w:rsidRDefault="003536C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36CE" w:rsidRDefault="003536CE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36CE" w:rsidRDefault="003536C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D16CC">
            <w:rPr>
              <w:rStyle w:val="Nmerodepgina"/>
              <w:noProof/>
            </w:rPr>
            <w:t>20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D16CC">
            <w:rPr>
              <w:rStyle w:val="Nmerodepgina"/>
              <w:noProof/>
            </w:rPr>
            <w:t>20</w:t>
          </w:r>
          <w:r>
            <w:rPr>
              <w:rStyle w:val="Nmerodepgina"/>
            </w:rPr>
            <w:fldChar w:fldCharType="end"/>
          </w:r>
        </w:p>
      </w:tc>
    </w:tr>
  </w:tbl>
  <w:p w:rsidR="003536CE" w:rsidRDefault="003536C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CE" w:rsidRDefault="003536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038" w:rsidRDefault="00A52038">
      <w:pPr>
        <w:spacing w:line="240" w:lineRule="auto"/>
      </w:pPr>
      <w:r>
        <w:separator/>
      </w:r>
    </w:p>
  </w:footnote>
  <w:footnote w:type="continuationSeparator" w:id="0">
    <w:p w:rsidR="00A52038" w:rsidRDefault="00A520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CE" w:rsidRDefault="003536CE">
    <w:pPr>
      <w:rPr>
        <w:sz w:val="24"/>
      </w:rPr>
    </w:pPr>
  </w:p>
  <w:p w:rsidR="003536CE" w:rsidRDefault="003536CE">
    <w:pPr>
      <w:pBdr>
        <w:top w:val="single" w:sz="6" w:space="1" w:color="auto"/>
      </w:pBdr>
      <w:rPr>
        <w:sz w:val="24"/>
      </w:rPr>
    </w:pPr>
  </w:p>
  <w:p w:rsidR="003536CE" w:rsidRDefault="003536CE">
    <w:pPr>
      <w:pBdr>
        <w:bottom w:val="single" w:sz="6" w:space="1" w:color="auto"/>
      </w:pBdr>
      <w:jc w:val="right"/>
      <w:rPr>
        <w:sz w:val="24"/>
      </w:rPr>
    </w:pPr>
  </w:p>
  <w:p w:rsidR="003536CE" w:rsidRDefault="003536C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36CE">
      <w:tc>
        <w:tcPr>
          <w:tcW w:w="6379" w:type="dxa"/>
        </w:tcPr>
        <w:p w:rsidR="003536CE" w:rsidRPr="00F27DDB" w:rsidRDefault="003536CE" w:rsidP="00F27DDB">
          <w:pPr>
            <w:rPr>
              <w:lang w:val="es-CO"/>
            </w:rPr>
          </w:pPr>
          <w:r w:rsidRPr="00F27DDB">
            <w:rPr>
              <w:lang w:val="es-CO"/>
            </w:rPr>
            <w:t>Sistema de Información Integrado</w:t>
          </w:r>
          <w:r>
            <w:rPr>
              <w:lang w:val="es-CO"/>
            </w:rPr>
            <w:t xml:space="preserve"> Modulo Ondas</w:t>
          </w:r>
        </w:p>
      </w:tc>
      <w:tc>
        <w:tcPr>
          <w:tcW w:w="3179" w:type="dxa"/>
        </w:tcPr>
        <w:p w:rsidR="003536CE" w:rsidRDefault="003536CE">
          <w:pPr>
            <w:tabs>
              <w:tab w:val="left" w:pos="1135"/>
            </w:tabs>
            <w:spacing w:before="40"/>
            <w:ind w:right="68"/>
          </w:pPr>
          <w:r w:rsidRPr="00F27DDB">
            <w:rPr>
              <w:lang w:val="es-CO"/>
            </w:rPr>
            <w:t xml:space="preserve">  </w:t>
          </w:r>
          <w:r>
            <w:t>Version:  1.0</w:t>
          </w:r>
        </w:p>
      </w:tc>
    </w:tr>
    <w:tr w:rsidR="003536CE">
      <w:tc>
        <w:tcPr>
          <w:tcW w:w="6379" w:type="dxa"/>
        </w:tcPr>
        <w:p w:rsidR="003536CE" w:rsidRDefault="003536CE">
          <w:fldSimple w:instr=" TITLE  \* MERGEFORMAT ">
            <w:r>
              <w:t>Measurement Plan</w:t>
            </w:r>
          </w:fldSimple>
        </w:p>
      </w:tc>
      <w:tc>
        <w:tcPr>
          <w:tcW w:w="3179" w:type="dxa"/>
        </w:tcPr>
        <w:p w:rsidR="003536CE" w:rsidRDefault="003536CE" w:rsidP="00B44FB9">
          <w:r>
            <w:t xml:space="preserve">  Date:  20/Septiembre/2014</w:t>
          </w:r>
        </w:p>
      </w:tc>
    </w:tr>
    <w:tr w:rsidR="003536CE">
      <w:tc>
        <w:tcPr>
          <w:tcW w:w="9558" w:type="dxa"/>
          <w:gridSpan w:val="2"/>
        </w:tcPr>
        <w:p w:rsidR="003536CE" w:rsidRDefault="003536CE">
          <w:r>
            <w:t>MP-01</w:t>
          </w:r>
        </w:p>
      </w:tc>
    </w:tr>
  </w:tbl>
  <w:p w:rsidR="003536CE" w:rsidRDefault="003536C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6CE" w:rsidRDefault="003536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78"/>
    <w:rsid w:val="00002314"/>
    <w:rsid w:val="00014FAE"/>
    <w:rsid w:val="00063E7C"/>
    <w:rsid w:val="000B7EEF"/>
    <w:rsid w:val="001F3601"/>
    <w:rsid w:val="001F5FB1"/>
    <w:rsid w:val="00212A78"/>
    <w:rsid w:val="00222004"/>
    <w:rsid w:val="002838C7"/>
    <w:rsid w:val="002872A9"/>
    <w:rsid w:val="002B6247"/>
    <w:rsid w:val="002D16CC"/>
    <w:rsid w:val="00332288"/>
    <w:rsid w:val="003536CE"/>
    <w:rsid w:val="00377B04"/>
    <w:rsid w:val="003805B1"/>
    <w:rsid w:val="00390E4E"/>
    <w:rsid w:val="003D0D28"/>
    <w:rsid w:val="003E0826"/>
    <w:rsid w:val="003E2D03"/>
    <w:rsid w:val="00516C1E"/>
    <w:rsid w:val="00516D27"/>
    <w:rsid w:val="0056481C"/>
    <w:rsid w:val="0058304D"/>
    <w:rsid w:val="005D75D4"/>
    <w:rsid w:val="005E7E41"/>
    <w:rsid w:val="006232E1"/>
    <w:rsid w:val="006A7FB7"/>
    <w:rsid w:val="006E3758"/>
    <w:rsid w:val="00705B1F"/>
    <w:rsid w:val="00737883"/>
    <w:rsid w:val="007918C7"/>
    <w:rsid w:val="008370C9"/>
    <w:rsid w:val="00837C5F"/>
    <w:rsid w:val="00886200"/>
    <w:rsid w:val="008A4974"/>
    <w:rsid w:val="009A4507"/>
    <w:rsid w:val="009B1606"/>
    <w:rsid w:val="00A00412"/>
    <w:rsid w:val="00A17CBB"/>
    <w:rsid w:val="00A2237E"/>
    <w:rsid w:val="00A2673E"/>
    <w:rsid w:val="00A44858"/>
    <w:rsid w:val="00A52038"/>
    <w:rsid w:val="00AF18A0"/>
    <w:rsid w:val="00B041F3"/>
    <w:rsid w:val="00B06F0D"/>
    <w:rsid w:val="00B44FB9"/>
    <w:rsid w:val="00C40D1B"/>
    <w:rsid w:val="00CD4D95"/>
    <w:rsid w:val="00D438CF"/>
    <w:rsid w:val="00D84263"/>
    <w:rsid w:val="00D95ADE"/>
    <w:rsid w:val="00DE1700"/>
    <w:rsid w:val="00E058A4"/>
    <w:rsid w:val="00E66C13"/>
    <w:rsid w:val="00EA14A5"/>
    <w:rsid w:val="00EF2EDE"/>
    <w:rsid w:val="00EF5520"/>
    <w:rsid w:val="00F27DDB"/>
    <w:rsid w:val="00F37E1E"/>
    <w:rsid w:val="00F93FB1"/>
    <w:rsid w:val="00FA182C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975A58-09A4-44F6-8E0C-8B2DE71E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H4">
    <w:name w:val="H4"/>
    <w:basedOn w:val="Normal"/>
    <w:next w:val="Normal"/>
    <w:pPr>
      <w:keepNext/>
      <w:widowControl/>
      <w:spacing w:before="100" w:after="100" w:line="240" w:lineRule="auto"/>
    </w:pPr>
    <w:rPr>
      <w:b/>
      <w:sz w:val="24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E1700"/>
    <w:pPr>
      <w:spacing w:after="120"/>
      <w:ind w:left="720"/>
      <w:jc w:val="both"/>
    </w:pPr>
    <w:rPr>
      <w:lang w:val="es-CO"/>
    </w:rPr>
  </w:style>
  <w:style w:type="character" w:styleId="Hipervnculo">
    <w:name w:val="Hyperlink"/>
    <w:semiHidden/>
    <w:rPr>
      <w:color w:val="0000FF"/>
      <w:u w:val="single"/>
    </w:rPr>
  </w:style>
  <w:style w:type="character" w:styleId="Textoennegrita">
    <w:name w:val="Strong"/>
    <w:uiPriority w:val="22"/>
    <w:qFormat/>
    <w:rsid w:val="00EF2EDE"/>
    <w:rPr>
      <w:b/>
      <w:bCs/>
    </w:rPr>
  </w:style>
  <w:style w:type="character" w:customStyle="1" w:styleId="apple-converted-space">
    <w:name w:val="apple-converted-space"/>
    <w:rsid w:val="00EF2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oft_3\Entrega_2\Measurement%20Pla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Measurement Plan.dot</Template>
  <TotalTime>392</TotalTime>
  <Pages>20</Pages>
  <Words>3686</Words>
  <Characters>20275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Measurement Plan</vt:lpstr>
      <vt:lpstr>Measurement Plan</vt:lpstr>
    </vt:vector>
  </TitlesOfParts>
  <Company>&lt;Company Name&gt;</Company>
  <LinksUpToDate>false</LinksUpToDate>
  <CharactersWithSpaces>23914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Plan</dc:title>
  <dc:subject>&lt;Project Name&gt;</dc:subject>
  <dc:creator>admin</dc:creator>
  <cp:keywords/>
  <dc:description/>
  <cp:lastModifiedBy>Andres Osorio Bedoya</cp:lastModifiedBy>
  <cp:revision>35</cp:revision>
  <dcterms:created xsi:type="dcterms:W3CDTF">2014-09-20T03:49:00Z</dcterms:created>
  <dcterms:modified xsi:type="dcterms:W3CDTF">2014-09-20T15:58:00Z</dcterms:modified>
</cp:coreProperties>
</file>